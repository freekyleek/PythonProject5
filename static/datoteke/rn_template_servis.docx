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E184D" w14:textId="77777777" w:rsidR="00381106" w:rsidRPr="00E60642" w:rsidRDefault="00381106" w:rsidP="00513901">
      <w:pPr>
        <w:pStyle w:val="Header"/>
        <w:jc w:val="right"/>
        <w:rPr>
          <w:iCs/>
          <w:sz w:val="20"/>
          <w:lang w:val="en-US"/>
        </w:rPr>
      </w:pPr>
    </w:p>
    <w:p w14:paraId="18E6E3FD" w14:textId="7BCE3805" w:rsidR="00B10EFA" w:rsidRDefault="00A72F2E" w:rsidP="00B10EFA">
      <w:pPr>
        <w:pStyle w:val="Header"/>
        <w:ind w:left="7080"/>
        <w:rPr>
          <w:iCs/>
          <w:sz w:val="20"/>
        </w:rPr>
      </w:pPr>
      <w:r>
        <w:rPr>
          <w:iCs/>
          <w:sz w:val="20"/>
        </w:rPr>
        <w:t xml:space="preserve">RN: </w:t>
      </w:r>
      <w:r w:rsidR="007E6A9C">
        <w:rPr>
          <w:iCs/>
          <w:sz w:val="20"/>
        </w:rPr>
        <w:t xml:space="preserve"> </w:t>
      </w:r>
      <w:r w:rsidR="006C0F6B">
        <w:rPr>
          <w:iCs/>
          <w:sz w:val="20"/>
        </w:rPr>
        <w:t>0001</w:t>
      </w:r>
      <w:r w:rsidR="0014123C">
        <w:rPr>
          <w:iCs/>
          <w:sz w:val="20"/>
        </w:rPr>
        <w:t>/</w:t>
      </w:r>
      <w:r w:rsidR="005B71F3">
        <w:rPr>
          <w:iCs/>
          <w:sz w:val="20"/>
        </w:rPr>
        <w:t>202</w:t>
      </w:r>
      <w:r w:rsidR="00E34747">
        <w:rPr>
          <w:iCs/>
          <w:sz w:val="20"/>
        </w:rPr>
        <w:t>5</w:t>
      </w:r>
    </w:p>
    <w:p w14:paraId="6CC52FA8" w14:textId="77777777" w:rsidR="006009EE" w:rsidRDefault="006009EE" w:rsidP="00A84973">
      <w:pPr>
        <w:pStyle w:val="Subtitle"/>
        <w:jc w:val="both"/>
        <w:rPr>
          <w:rFonts w:asciiTheme="minorHAnsi" w:hAnsiTheme="minorHAnsi" w:cstheme="minorHAnsi"/>
          <w:b/>
          <w:i w:val="0"/>
          <w:color w:val="16286F"/>
          <w:sz w:val="32"/>
          <w:szCs w:val="28"/>
        </w:rPr>
      </w:pPr>
    </w:p>
    <w:p w14:paraId="63C23C8F" w14:textId="788A5FE1" w:rsidR="005F538D" w:rsidRPr="00D267ED" w:rsidRDefault="00A72F2E" w:rsidP="005F538D">
      <w:pPr>
        <w:pStyle w:val="Subtitle"/>
        <w:jc w:val="both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>Zapisnik o in</w:t>
      </w:r>
      <w:r w:rsidR="00A85D41"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>tervenciji</w:t>
      </w:r>
      <w:r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 xml:space="preserve"> za Uslugu „Billy </w:t>
      </w:r>
    </w:p>
    <w:p w14:paraId="1A18721D" w14:textId="6112888F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Naziv klijenta: </w:t>
      </w:r>
      <w:r w:rsidRPr="00C51A9B">
        <w:rPr>
          <w:rFonts w:ascii="Arial" w:hAnsi="Arial" w:cs="Arial"/>
          <w:sz w:val="20"/>
        </w:rPr>
        <w:t>{{KORISNIK}}</w:t>
      </w:r>
      <w:r>
        <w:rPr>
          <w:rFonts w:ascii="Arial" w:hAnsi="Arial" w:cs="Arial"/>
          <w:sz w:val="20"/>
        </w:rPr>
        <w:t xml:space="preserve">, </w:t>
      </w:r>
      <w:r w:rsidRPr="00C51A9B">
        <w:rPr>
          <w:rFonts w:ascii="Arial" w:hAnsi="Arial" w:cs="Arial"/>
          <w:sz w:val="20"/>
        </w:rPr>
        <w:t>{{ADRESA_ISPORUKE}}</w:t>
      </w:r>
    </w:p>
    <w:p w14:paraId="36DE738A" w14:textId="77777777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OIB: </w:t>
      </w:r>
      <w:r w:rsidRPr="00C51A9B">
        <w:rPr>
          <w:rFonts w:ascii="Arial" w:hAnsi="Arial" w:cs="Arial"/>
          <w:sz w:val="20"/>
        </w:rPr>
        <w:t>{{OIB}}</w:t>
      </w:r>
    </w:p>
    <w:p w14:paraId="0F034708" w14:textId="77777777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Kontakt: </w:t>
      </w:r>
      <w:r w:rsidRPr="00C51A9B">
        <w:rPr>
          <w:rFonts w:ascii="Arial" w:hAnsi="Arial" w:cs="Arial"/>
          <w:sz w:val="20"/>
        </w:rPr>
        <w:t>{{KONTAKT}}</w:t>
      </w:r>
    </w:p>
    <w:p w14:paraId="3EA51500" w14:textId="77777777" w:rsidR="000875AD" w:rsidRPr="000875AD" w:rsidRDefault="000875AD" w:rsidP="000875AD">
      <w:pPr>
        <w:spacing w:after="0" w:line="240" w:lineRule="auto"/>
        <w:jc w:val="both"/>
        <w:rPr>
          <w:rFonts w:ascii="Arial" w:hAnsi="Arial" w:cs="Arial"/>
          <w:sz w:val="20"/>
          <w:lang w:val="de-DE"/>
        </w:rPr>
      </w:pPr>
    </w:p>
    <w:p w14:paraId="6E91656A" w14:textId="5E23694E" w:rsidR="00433077" w:rsidRPr="00433077" w:rsidRDefault="00433077" w:rsidP="000875AD">
      <w:pPr>
        <w:spacing w:after="0" w:line="240" w:lineRule="auto"/>
        <w:jc w:val="both"/>
        <w:rPr>
          <w:rFonts w:ascii="Arial" w:hAnsi="Arial" w:cs="Arial"/>
          <w:sz w:val="20"/>
          <w:szCs w:val="20"/>
          <w:lang w:val="de-DE"/>
        </w:rPr>
      </w:pPr>
    </w:p>
    <w:p w14:paraId="19AFD517" w14:textId="134C89A1" w:rsidR="00CB0A26" w:rsidRPr="00A55048" w:rsidRDefault="00CB0A26" w:rsidP="00DA72DC">
      <w:pPr>
        <w:jc w:val="both"/>
        <w:rPr>
          <w:rFonts w:eastAsia="Times New Roman" w:cs="Arial"/>
          <w:color w:val="000000"/>
          <w:lang w:eastAsia="hr-HR"/>
        </w:rPr>
      </w:pPr>
      <w:r>
        <w:rPr>
          <w:rFonts w:eastAsia="Calibri" w:cs="Calibri"/>
        </w:rPr>
        <w:t>Mjesto i datum</w:t>
      </w:r>
      <w:r w:rsidR="00E60642">
        <w:rPr>
          <w:rFonts w:eastAsia="Calibri" w:cs="Calibri"/>
        </w:rPr>
        <w:t>:</w:t>
      </w:r>
      <w:r w:rsidR="004305BA">
        <w:rPr>
          <w:rFonts w:eastAsia="Calibri" w:cs="Calibri"/>
        </w:rPr>
        <w:t xml:space="preserve"> ____________________________</w:t>
      </w:r>
    </w:p>
    <w:p w14:paraId="078CD69F" w14:textId="77777777" w:rsidR="004B6BA0" w:rsidRDefault="004B6BA0" w:rsidP="00A84973">
      <w:pPr>
        <w:jc w:val="both"/>
        <w:rPr>
          <w:rFonts w:ascii="Arial" w:hAnsi="Arial" w:cs="Arial"/>
          <w:sz w:val="20"/>
          <w:szCs w:val="20"/>
        </w:rPr>
      </w:pPr>
    </w:p>
    <w:p w14:paraId="41124B02" w14:textId="77777777" w:rsidR="00A95287" w:rsidRDefault="00B10211" w:rsidP="00A72F2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A72F2E">
        <w:rPr>
          <w:rFonts w:ascii="Arial" w:hAnsi="Arial" w:cs="Arial"/>
          <w:sz w:val="20"/>
          <w:szCs w:val="20"/>
        </w:rPr>
        <w:t>rsta izvršenih radova:</w:t>
      </w:r>
    </w:p>
    <w:p w14:paraId="4A237588" w14:textId="5A520B12" w:rsidR="00A85D41" w:rsidRPr="0067382C" w:rsidRDefault="00A85D41" w:rsidP="0067382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Intervencija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2879"/>
        <w:gridCol w:w="1244"/>
        <w:gridCol w:w="2280"/>
        <w:gridCol w:w="1774"/>
      </w:tblGrid>
      <w:tr w:rsidR="004B6BA0" w14:paraId="25874367" w14:textId="77777777" w:rsidTr="00433077">
        <w:tc>
          <w:tcPr>
            <w:tcW w:w="885" w:type="dxa"/>
          </w:tcPr>
          <w:p w14:paraId="4CDB5D8E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Rb.</w:t>
            </w:r>
          </w:p>
        </w:tc>
        <w:tc>
          <w:tcPr>
            <w:tcW w:w="2879" w:type="dxa"/>
          </w:tcPr>
          <w:p w14:paraId="16A0E7BB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Naziv</w:t>
            </w:r>
            <w:r w:rsidR="00B10211">
              <w:rPr>
                <w:rFonts w:ascii="Arial" w:hAnsi="Arial" w:cs="Arial"/>
                <w:sz w:val="20"/>
                <w:szCs w:val="20"/>
              </w:rPr>
              <w:t xml:space="preserve"> Opreme</w:t>
            </w:r>
          </w:p>
        </w:tc>
        <w:tc>
          <w:tcPr>
            <w:tcW w:w="1244" w:type="dxa"/>
          </w:tcPr>
          <w:p w14:paraId="35E6ADED" w14:textId="1F003CDA" w:rsidR="004B6BA0" w:rsidRDefault="00333061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</w:t>
            </w:r>
          </w:p>
        </w:tc>
        <w:tc>
          <w:tcPr>
            <w:tcW w:w="2280" w:type="dxa"/>
          </w:tcPr>
          <w:p w14:paraId="6DAB3164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Serijski broj</w:t>
            </w:r>
          </w:p>
        </w:tc>
        <w:tc>
          <w:tcPr>
            <w:tcW w:w="1774" w:type="dxa"/>
          </w:tcPr>
          <w:p w14:paraId="5B92B06E" w14:textId="6D545C42" w:rsidR="004B6BA0" w:rsidRDefault="00997C24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OTP</w:t>
            </w:r>
          </w:p>
        </w:tc>
      </w:tr>
      <w:tr w:rsidR="006C0F6B" w14:paraId="7395F1ED" w14:textId="77777777" w:rsidTr="00433077">
        <w:tc>
          <w:tcPr>
            <w:tcW w:w="885" w:type="dxa"/>
          </w:tcPr>
          <w:p w14:paraId="3D29632D" w14:textId="70B595AA" w:rsidR="006C0F6B" w:rsidRDefault="006C0F6B" w:rsidP="006C0F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lang w:eastAsia="zh-CN"/>
              </w:rPr>
              <w:t>1</w:t>
            </w:r>
          </w:p>
        </w:tc>
        <w:tc>
          <w:tcPr>
            <w:tcW w:w="2879" w:type="dxa"/>
          </w:tcPr>
          <w:p w14:paraId="77CE7AE1" w14:textId="628D10F6" w:rsidR="006C0F6B" w:rsidRDefault="006C0F6B" w:rsidP="006C0F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1A9B">
              <w:rPr>
                <w:rFonts w:ascii="Arial" w:hAnsi="Arial" w:cs="Arial"/>
                <w:sz w:val="20"/>
              </w:rPr>
              <w:t>{{VRSTA}}</w:t>
            </w:r>
          </w:p>
        </w:tc>
        <w:tc>
          <w:tcPr>
            <w:tcW w:w="1244" w:type="dxa"/>
          </w:tcPr>
          <w:p w14:paraId="474CF928" w14:textId="5823FCBC" w:rsidR="006C0F6B" w:rsidRDefault="006C0F6B" w:rsidP="006C0F6B">
            <w:pPr>
              <w:jc w:val="both"/>
            </w:pPr>
            <w:r w:rsidRPr="00C51A9B">
              <w:t>{{TID}}</w:t>
            </w:r>
          </w:p>
        </w:tc>
        <w:tc>
          <w:tcPr>
            <w:tcW w:w="2280" w:type="dxa"/>
          </w:tcPr>
          <w:p w14:paraId="6EFF5144" w14:textId="77A3A16B" w:rsidR="006C0F6B" w:rsidRDefault="006C0F6B" w:rsidP="006C0F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1A9B">
              <w:rPr>
                <w:rFonts w:ascii="Arial" w:eastAsia="Calibri" w:hAnsi="Arial" w:cs="Arial"/>
                <w:sz w:val="20"/>
                <w:lang w:eastAsia="zh-CN"/>
              </w:rPr>
              <w:t>{{SN_UREDAJA}},</w:t>
            </w:r>
          </w:p>
        </w:tc>
        <w:tc>
          <w:tcPr>
            <w:tcW w:w="1774" w:type="dxa"/>
          </w:tcPr>
          <w:p w14:paraId="53DD8075" w14:textId="5B748001" w:rsidR="006C0F6B" w:rsidRPr="00C35543" w:rsidRDefault="006C0F6B" w:rsidP="006C0F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0F6B" w14:paraId="33B8C134" w14:textId="77777777" w:rsidTr="00433077">
        <w:tc>
          <w:tcPr>
            <w:tcW w:w="885" w:type="dxa"/>
          </w:tcPr>
          <w:p w14:paraId="0EEABF71" w14:textId="11A402D1" w:rsidR="006C0F6B" w:rsidRDefault="006C0F6B" w:rsidP="006C0F6B">
            <w:pPr>
              <w:jc w:val="both"/>
              <w:rPr>
                <w:rFonts w:ascii="Arial" w:eastAsia="Calibri" w:hAnsi="Arial" w:cs="Arial"/>
                <w:sz w:val="20"/>
                <w:lang w:eastAsia="zh-CN"/>
              </w:rPr>
            </w:pPr>
            <w:r>
              <w:rPr>
                <w:rFonts w:ascii="Arial" w:eastAsia="Calibri" w:hAnsi="Arial" w:cs="Arial"/>
                <w:sz w:val="20"/>
                <w:lang w:eastAsia="zh-CN"/>
              </w:rPr>
              <w:t>2</w:t>
            </w:r>
          </w:p>
        </w:tc>
        <w:tc>
          <w:tcPr>
            <w:tcW w:w="2879" w:type="dxa"/>
          </w:tcPr>
          <w:p w14:paraId="5EBF01EE" w14:textId="5C0CB43C" w:rsidR="006C0F6B" w:rsidRPr="00C51A9B" w:rsidRDefault="006C0F6B" w:rsidP="006C0F6B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SIM</w:t>
            </w:r>
          </w:p>
        </w:tc>
        <w:tc>
          <w:tcPr>
            <w:tcW w:w="1244" w:type="dxa"/>
          </w:tcPr>
          <w:p w14:paraId="60B9E3EC" w14:textId="77777777" w:rsidR="006C0F6B" w:rsidRPr="00C51A9B" w:rsidRDefault="006C0F6B" w:rsidP="006C0F6B">
            <w:pPr>
              <w:jc w:val="both"/>
            </w:pPr>
          </w:p>
        </w:tc>
        <w:tc>
          <w:tcPr>
            <w:tcW w:w="2280" w:type="dxa"/>
          </w:tcPr>
          <w:p w14:paraId="5669B41E" w14:textId="6E6B575B" w:rsidR="006C0F6B" w:rsidRPr="00C51A9B" w:rsidRDefault="006C0F6B" w:rsidP="006C0F6B">
            <w:pPr>
              <w:jc w:val="both"/>
              <w:rPr>
                <w:rFonts w:ascii="Arial" w:eastAsia="Calibri" w:hAnsi="Arial" w:cs="Arial"/>
                <w:sz w:val="20"/>
                <w:lang w:eastAsia="zh-CN"/>
              </w:rPr>
            </w:pPr>
            <w:r w:rsidRPr="00C51A9B">
              <w:rPr>
                <w:rFonts w:ascii="Arial" w:eastAsia="Calibri" w:hAnsi="Arial" w:cs="Arial"/>
                <w:sz w:val="20"/>
                <w:lang w:eastAsia="zh-CN"/>
              </w:rPr>
              <w:t>{{SN_SIM}}</w:t>
            </w:r>
          </w:p>
        </w:tc>
        <w:tc>
          <w:tcPr>
            <w:tcW w:w="1774" w:type="dxa"/>
          </w:tcPr>
          <w:p w14:paraId="302FC581" w14:textId="77777777" w:rsidR="006C0F6B" w:rsidRPr="00C35543" w:rsidRDefault="006C0F6B" w:rsidP="006C0F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5B423B" w14:textId="77777777" w:rsidR="00B10211" w:rsidRDefault="00B10211" w:rsidP="004B6BA0">
      <w:pPr>
        <w:jc w:val="both"/>
        <w:rPr>
          <w:rFonts w:ascii="Arial" w:hAnsi="Arial" w:cs="Arial"/>
          <w:sz w:val="20"/>
          <w:szCs w:val="20"/>
        </w:rPr>
      </w:pPr>
    </w:p>
    <w:p w14:paraId="12FA505F" w14:textId="0E060BCC" w:rsidR="00A85D41" w:rsidRPr="00A85D41" w:rsidRDefault="00A85D41" w:rsidP="00A85D4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Intervencija se dogodila uslijed:</w:t>
      </w:r>
    </w:p>
    <w:p w14:paraId="61BFBAB8" w14:textId="387CB343" w:rsidR="004B6BA0" w:rsidRDefault="00A85D41" w:rsidP="004B6BA0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greške na Opremi/uređaju (bez dodatnih troškova Klijentu)</w:t>
      </w:r>
    </w:p>
    <w:p w14:paraId="136B008F" w14:textId="22F5DB39" w:rsidR="00C46739" w:rsidRDefault="00A85D41" w:rsidP="00C4673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pogrešnog rada korisnika (mogući dodatni troškovi Klijentu)</w:t>
      </w:r>
    </w:p>
    <w:p w14:paraId="7EF735B0" w14:textId="434ED509" w:rsidR="00A85D41" w:rsidRDefault="00A85D41" w:rsidP="00A85D4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nečeg trećeg:</w:t>
      </w:r>
    </w:p>
    <w:p w14:paraId="0B6DE801" w14:textId="77777777" w:rsidR="000510B3" w:rsidRDefault="00A85D41" w:rsidP="00A85D41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Potrebno navesti, te obrazložiti  u n</w:t>
      </w:r>
      <w:r w:rsidR="00061154">
        <w:rPr>
          <w:rFonts w:ascii="Arial" w:hAnsi="Arial" w:cs="Arial"/>
          <w:sz w:val="20"/>
          <w:szCs w:val="20"/>
        </w:rPr>
        <w:t>apomeni</w:t>
      </w:r>
      <w:r w:rsidR="00C46739">
        <w:rPr>
          <w:rFonts w:ascii="Arial" w:hAnsi="Arial" w:cs="Arial"/>
          <w:sz w:val="20"/>
          <w:szCs w:val="20"/>
        </w:rPr>
        <w:t xml:space="preserve">: </w:t>
      </w:r>
    </w:p>
    <w:p w14:paraId="6351392D" w14:textId="2AB280E6" w:rsidR="00061154" w:rsidRPr="00061154" w:rsidRDefault="00C46739" w:rsidP="0006115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948"/>
        <w:gridCol w:w="1333"/>
        <w:gridCol w:w="2693"/>
        <w:gridCol w:w="1554"/>
      </w:tblGrid>
      <w:tr w:rsidR="00A85D41" w14:paraId="15F0EFA7" w14:textId="77777777" w:rsidTr="00333061">
        <w:tc>
          <w:tcPr>
            <w:tcW w:w="534" w:type="dxa"/>
          </w:tcPr>
          <w:p w14:paraId="05F09E24" w14:textId="0829D57B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Rb.</w:t>
            </w:r>
          </w:p>
        </w:tc>
        <w:tc>
          <w:tcPr>
            <w:tcW w:w="2948" w:type="dxa"/>
          </w:tcPr>
          <w:p w14:paraId="7AEF7B8E" w14:textId="02C93621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Naziv zamjenskog uređaja</w:t>
            </w:r>
          </w:p>
        </w:tc>
        <w:tc>
          <w:tcPr>
            <w:tcW w:w="1333" w:type="dxa"/>
          </w:tcPr>
          <w:p w14:paraId="5063E46E" w14:textId="5F71C94F" w:rsidR="00A85D41" w:rsidRDefault="00333061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</w:t>
            </w:r>
          </w:p>
        </w:tc>
        <w:tc>
          <w:tcPr>
            <w:tcW w:w="2693" w:type="dxa"/>
          </w:tcPr>
          <w:p w14:paraId="233F34E4" w14:textId="01003E93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Serijski broj</w:t>
            </w:r>
          </w:p>
        </w:tc>
        <w:tc>
          <w:tcPr>
            <w:tcW w:w="1554" w:type="dxa"/>
          </w:tcPr>
          <w:p w14:paraId="4ADCDC01" w14:textId="3B64E755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Inv.broj</w:t>
            </w:r>
            <w:proofErr w:type="spellEnd"/>
          </w:p>
        </w:tc>
      </w:tr>
      <w:tr w:rsidR="00E22EC6" w14:paraId="318FB436" w14:textId="77777777" w:rsidTr="00333061">
        <w:tc>
          <w:tcPr>
            <w:tcW w:w="534" w:type="dxa"/>
          </w:tcPr>
          <w:p w14:paraId="5726929D" w14:textId="79DD01FF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14:paraId="7DD36CAB" w14:textId="2CD1C32B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3" w:type="dxa"/>
          </w:tcPr>
          <w:p w14:paraId="32FCE1F2" w14:textId="3CA59E51" w:rsidR="00E22EC6" w:rsidRPr="00037571" w:rsidRDefault="00E22EC6" w:rsidP="00E22EC6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A74C447" w14:textId="776143EA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</w:tcPr>
          <w:p w14:paraId="5C9A9695" w14:textId="45FC2161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CBD5F6" w14:textId="77777777" w:rsidR="00A85D41" w:rsidRPr="00A85D41" w:rsidRDefault="00A85D41" w:rsidP="00A85D41">
      <w:pPr>
        <w:jc w:val="both"/>
        <w:rPr>
          <w:rFonts w:ascii="Arial" w:hAnsi="Arial" w:cs="Arial"/>
          <w:sz w:val="20"/>
          <w:szCs w:val="20"/>
        </w:rPr>
      </w:pPr>
    </w:p>
    <w:p w14:paraId="3F8542CE" w14:textId="492701B6" w:rsidR="007725C0" w:rsidRPr="00D27646" w:rsidRDefault="0067382C" w:rsidP="007725C0">
      <w:pPr>
        <w:jc w:val="both"/>
        <w:rPr>
          <w:szCs w:val="20"/>
        </w:rPr>
      </w:pPr>
      <w:r>
        <w:rPr>
          <w:szCs w:val="20"/>
        </w:rPr>
        <w:t>NAPOMENA</w:t>
      </w:r>
      <w:r w:rsidR="00856258">
        <w:rPr>
          <w:szCs w:val="20"/>
        </w:rPr>
        <w:t>:</w:t>
      </w:r>
      <w:r w:rsidR="00C42F07">
        <w:rPr>
          <w:szCs w:val="20"/>
        </w:rPr>
        <w:t xml:space="preserve"> </w:t>
      </w:r>
      <w:r w:rsidR="006C0F6B" w:rsidRPr="00C51A9B">
        <w:rPr>
          <w:rFonts w:ascii="Arial" w:hAnsi="Arial" w:cs="Arial"/>
          <w:sz w:val="20"/>
        </w:rPr>
        <w:t>{{</w:t>
      </w:r>
      <w:r w:rsidR="006C0F6B">
        <w:rPr>
          <w:rFonts w:ascii="Arial" w:hAnsi="Arial" w:cs="Arial"/>
          <w:sz w:val="20"/>
        </w:rPr>
        <w:t>tekst napomene</w:t>
      </w:r>
      <w:r w:rsidR="006C0F6B" w:rsidRPr="00C51A9B">
        <w:rPr>
          <w:rFonts w:ascii="Arial" w:hAnsi="Arial" w:cs="Arial"/>
          <w:sz w:val="20"/>
        </w:rPr>
        <w:t>}}</w:t>
      </w:r>
    </w:p>
    <w:p w14:paraId="2A91DECA" w14:textId="7660A9FB" w:rsidR="00E02DB3" w:rsidRPr="00506160" w:rsidRDefault="00704424" w:rsidP="007725C0">
      <w:pPr>
        <w:jc w:val="both"/>
        <w:rPr>
          <w:szCs w:val="20"/>
          <w:lang w:val="en-US"/>
        </w:rPr>
      </w:pPr>
      <w:r>
        <w:rPr>
          <w:szCs w:val="20"/>
        </w:rPr>
        <w:t xml:space="preserve"> </w:t>
      </w:r>
      <w:r w:rsidR="003F3A83">
        <w:rPr>
          <w:szCs w:val="20"/>
        </w:rPr>
        <w:t>.</w:t>
      </w:r>
      <w:r w:rsidR="00F3575B">
        <w:rPr>
          <w:szCs w:val="20"/>
        </w:rPr>
        <w:t>__________________________________________________________________________</w:t>
      </w:r>
    </w:p>
    <w:p w14:paraId="7CA4AFC7" w14:textId="6AE7E832" w:rsidR="0067382C" w:rsidRDefault="0067382C" w:rsidP="00153D18">
      <w:pPr>
        <w:ind w:left="708"/>
        <w:rPr>
          <w:szCs w:val="20"/>
        </w:rPr>
      </w:pPr>
    </w:p>
    <w:p w14:paraId="5DC3B14F" w14:textId="77777777" w:rsidR="0017463C" w:rsidRDefault="0017463C" w:rsidP="00153D18">
      <w:pPr>
        <w:ind w:left="708"/>
        <w:rPr>
          <w:szCs w:val="20"/>
        </w:rPr>
      </w:pPr>
    </w:p>
    <w:p w14:paraId="4A25DB32" w14:textId="77777777" w:rsidR="00153D18" w:rsidRDefault="00153D18" w:rsidP="00153D18">
      <w:pPr>
        <w:ind w:left="708"/>
        <w:rPr>
          <w:szCs w:val="20"/>
        </w:rPr>
      </w:pPr>
      <w:r>
        <w:rPr>
          <w:szCs w:val="20"/>
        </w:rPr>
        <w:t>_______________________</w:t>
      </w:r>
      <w:r>
        <w:rPr>
          <w:szCs w:val="20"/>
        </w:rPr>
        <w:tab/>
      </w:r>
      <w:r>
        <w:rPr>
          <w:szCs w:val="20"/>
        </w:rPr>
        <w:tab/>
        <w:t>MP</w:t>
      </w:r>
      <w:r>
        <w:rPr>
          <w:szCs w:val="20"/>
        </w:rPr>
        <w:tab/>
      </w:r>
      <w:r>
        <w:rPr>
          <w:szCs w:val="20"/>
        </w:rPr>
        <w:tab/>
        <w:t>________________________</w:t>
      </w:r>
    </w:p>
    <w:p w14:paraId="2956F5D7" w14:textId="77777777" w:rsidR="00153D18" w:rsidRDefault="00153D18" w:rsidP="00153D18">
      <w:pPr>
        <w:tabs>
          <w:tab w:val="center" w:pos="1701"/>
          <w:tab w:val="center" w:pos="7513"/>
        </w:tabs>
        <w:rPr>
          <w:szCs w:val="20"/>
        </w:rPr>
      </w:pPr>
      <w:r>
        <w:rPr>
          <w:szCs w:val="20"/>
        </w:rPr>
        <w:t xml:space="preserve">          </w:t>
      </w:r>
      <w:r>
        <w:rPr>
          <w:szCs w:val="20"/>
        </w:rPr>
        <w:tab/>
        <w:t xml:space="preserve">    Ime i prezime                                                                           Ime i Prezime</w:t>
      </w:r>
    </w:p>
    <w:p w14:paraId="529205ED" w14:textId="5CF3BD34" w:rsidR="00266625" w:rsidRPr="00E22624" w:rsidRDefault="00153D18" w:rsidP="00E22624">
      <w:pPr>
        <w:tabs>
          <w:tab w:val="center" w:pos="1701"/>
          <w:tab w:val="center" w:pos="7513"/>
        </w:tabs>
        <w:rPr>
          <w:szCs w:val="20"/>
        </w:rPr>
      </w:pPr>
      <w:r>
        <w:rPr>
          <w:szCs w:val="20"/>
        </w:rPr>
        <w:t xml:space="preserve"> </w:t>
      </w:r>
      <w:r w:rsidR="00AE1992">
        <w:rPr>
          <w:szCs w:val="20"/>
        </w:rPr>
        <w:t xml:space="preserve">             BILLY POS d.o.o.</w:t>
      </w:r>
    </w:p>
    <w:sectPr w:rsidR="00266625" w:rsidRPr="00E22624" w:rsidSect="006F1FD3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07CF8" w14:textId="77777777" w:rsidR="0069034C" w:rsidRDefault="0069034C" w:rsidP="00DA7020">
      <w:pPr>
        <w:spacing w:after="0" w:line="240" w:lineRule="auto"/>
      </w:pPr>
      <w:r>
        <w:separator/>
      </w:r>
    </w:p>
  </w:endnote>
  <w:endnote w:type="continuationSeparator" w:id="0">
    <w:p w14:paraId="3EB83BC7" w14:textId="77777777" w:rsidR="0069034C" w:rsidRDefault="0069034C" w:rsidP="00DA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Humnst777 Lt BT">
    <w:altName w:val="Lucida Sans Unicode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8E4E2" w14:textId="77777777" w:rsidR="005B7CEA" w:rsidRPr="00AA0CD2" w:rsidRDefault="005B7CEA" w:rsidP="001B7263">
    <w:pPr>
      <w:pStyle w:val="Footer"/>
      <w:jc w:val="right"/>
      <w:rPr>
        <w:sz w:val="12"/>
      </w:rPr>
    </w:pPr>
  </w:p>
  <w:p w14:paraId="3F719322" w14:textId="77777777" w:rsidR="005B7CEA" w:rsidRDefault="005B7CEA" w:rsidP="001B7263">
    <w:pPr>
      <w:pStyle w:val="Footer"/>
      <w:jc w:val="right"/>
      <w:rPr>
        <w:sz w:val="12"/>
      </w:rPr>
    </w:pPr>
  </w:p>
  <w:p w14:paraId="032661D0" w14:textId="77777777" w:rsidR="005B7CEA" w:rsidRDefault="005B7CEA" w:rsidP="001B7263">
    <w:pPr>
      <w:pStyle w:val="Footer"/>
      <w:jc w:val="right"/>
      <w:rPr>
        <w:sz w:val="12"/>
      </w:rPr>
    </w:pPr>
  </w:p>
  <w:p w14:paraId="72830F99" w14:textId="77777777" w:rsidR="005B7CEA" w:rsidRDefault="005B7CEA" w:rsidP="00AA0CD2">
    <w:pPr>
      <w:pStyle w:val="Footer"/>
      <w:rPr>
        <w:sz w:val="20"/>
      </w:rPr>
    </w:pPr>
    <w:r>
      <w:rPr>
        <w:rFonts w:ascii="Calibri" w:hAnsi="Calibri"/>
        <w:noProof/>
        <w:lang w:eastAsia="hr-HR"/>
      </w:rPr>
      <w:drawing>
        <wp:anchor distT="0" distB="0" distL="114300" distR="114300" simplePos="0" relativeHeight="251667456" behindDoc="1" locked="0" layoutInCell="1" allowOverlap="1" wp14:anchorId="23FA823C" wp14:editId="5C631023">
          <wp:simplePos x="0" y="0"/>
          <wp:positionH relativeFrom="column">
            <wp:posOffset>9830</wp:posOffset>
          </wp:positionH>
          <wp:positionV relativeFrom="paragraph">
            <wp:posOffset>140970</wp:posOffset>
          </wp:positionV>
          <wp:extent cx="842400" cy="324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4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FA52C7" w14:textId="4E5B6A7F" w:rsidR="005B7CEA" w:rsidRDefault="005B7CEA" w:rsidP="00AA0CD2">
    <w:pPr>
      <w:pStyle w:val="Footer"/>
      <w:tabs>
        <w:tab w:val="left" w:pos="876"/>
      </w:tabs>
      <w:rPr>
        <w:sz w:val="20"/>
      </w:rPr>
    </w:pP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015667">
      <w:rPr>
        <w:sz w:val="20"/>
      </w:rPr>
      <w:fldChar w:fldCharType="begin"/>
    </w:r>
    <w:r w:rsidRPr="00015667">
      <w:rPr>
        <w:sz w:val="20"/>
      </w:rPr>
      <w:instrText>PAGE   \* MERGEFORMAT</w:instrText>
    </w:r>
    <w:r w:rsidRPr="00015667">
      <w:rPr>
        <w:sz w:val="20"/>
      </w:rPr>
      <w:fldChar w:fldCharType="separate"/>
    </w:r>
    <w:r w:rsidR="0067382C">
      <w:rPr>
        <w:noProof/>
        <w:sz w:val="20"/>
      </w:rPr>
      <w:t>2</w:t>
    </w:r>
    <w:r w:rsidRPr="00015667">
      <w:rPr>
        <w:sz w:val="20"/>
      </w:rPr>
      <w:fldChar w:fldCharType="end"/>
    </w:r>
    <w:r w:rsidRPr="00015667">
      <w:rPr>
        <w:sz w:val="20"/>
      </w:rPr>
      <w:t>/</w:t>
    </w:r>
    <w:r w:rsidR="00266625">
      <w:rPr>
        <w:sz w:val="2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C491B" w14:textId="77777777" w:rsidR="005B7CEA" w:rsidRDefault="005B7CEA" w:rsidP="00032C40">
    <w:pPr>
      <w:pStyle w:val="Footernasl"/>
      <w:rPr>
        <w:rFonts w:ascii="Calibri" w:hAnsi="Calibri"/>
      </w:rPr>
    </w:pPr>
  </w:p>
  <w:p w14:paraId="307D5811" w14:textId="77777777" w:rsidR="005B7CEA" w:rsidRDefault="005B7CEA" w:rsidP="00032C40">
    <w:pPr>
      <w:pStyle w:val="Footernasl"/>
      <w:rPr>
        <w:rFonts w:ascii="Calibri" w:hAnsi="Calibri"/>
      </w:rPr>
    </w:pPr>
  </w:p>
  <w:p w14:paraId="53A8540C" w14:textId="77777777" w:rsidR="005B7CEA" w:rsidRDefault="005B7CEA" w:rsidP="00032C40">
    <w:pPr>
      <w:pStyle w:val="Footernasl"/>
      <w:rPr>
        <w:rFonts w:ascii="Calibri" w:hAnsi="Calibri"/>
      </w:rPr>
    </w:pPr>
  </w:p>
  <w:p w14:paraId="7BAD4252" w14:textId="77777777" w:rsidR="005B7CEA" w:rsidRDefault="005B7CEA" w:rsidP="00032C40">
    <w:pPr>
      <w:pStyle w:val="Footernasl"/>
      <w:rPr>
        <w:rFonts w:ascii="Calibri" w:hAnsi="Calibri"/>
      </w:rPr>
    </w:pP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46A7BA" wp14:editId="329D7665">
              <wp:simplePos x="0" y="0"/>
              <wp:positionH relativeFrom="column">
                <wp:posOffset>1980235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D744D4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3C2DA" wp14:editId="1FE70DF3">
              <wp:simplePos x="0" y="0"/>
              <wp:positionH relativeFrom="column">
                <wp:posOffset>3986200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F4AA8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ED434" wp14:editId="19EFC02F">
              <wp:simplePos x="0" y="0"/>
              <wp:positionH relativeFrom="column">
                <wp:posOffset>5762295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F8C130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AC9721" wp14:editId="012E8E7B">
              <wp:simplePos x="0" y="0"/>
              <wp:positionH relativeFrom="column">
                <wp:posOffset>-11100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991A0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" strokecolor="black [3213]" strokeweight=".5pt">
              <v:stroke joinstyle="miter"/>
            </v:line>
          </w:pict>
        </mc:Fallback>
      </mc:AlternateContent>
    </w:r>
  </w:p>
  <w:p w14:paraId="40D64E8E" w14:textId="77777777" w:rsidR="005B7CEA" w:rsidRDefault="005B7CEA" w:rsidP="00032C40">
    <w:pPr>
      <w:pStyle w:val="Footernasl"/>
      <w:rPr>
        <w:rFonts w:ascii="Calibri" w:hAnsi="Calibri"/>
      </w:rPr>
    </w:pP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1CAEB7" wp14:editId="51679EDD">
              <wp:simplePos x="0" y="0"/>
              <wp:positionH relativeFrom="column">
                <wp:posOffset>2238045</wp:posOffset>
              </wp:positionH>
              <wp:positionV relativeFrom="paragraph">
                <wp:posOffset>1270</wp:posOffset>
              </wp:positionV>
              <wp:extent cx="1509395" cy="430530"/>
              <wp:effectExtent l="0" t="0" r="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9395" cy="4305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8DD423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Član uprave</w:t>
                          </w: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: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Damir </w:t>
                          </w:r>
                          <w:proofErr w:type="spellStart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Lesničar</w:t>
                          </w:r>
                          <w:proofErr w:type="spellEnd"/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  <w:p w14:paraId="3E102C70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Temeljni kapital: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132.722,81 EUR</w:t>
                          </w:r>
                        </w:p>
                        <w:p w14:paraId="0D85A9D8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Upisano kod Trgovačkog suda u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Zagrebu</w:t>
                          </w:r>
                        </w:p>
                        <w:p w14:paraId="5BD17F2F" w14:textId="77777777" w:rsidR="0033401B" w:rsidRPr="006E5780" w:rsidRDefault="0033401B" w:rsidP="0033401B">
                          <w:pPr>
                            <w:spacing w:after="0" w:line="216" w:lineRule="auto"/>
                            <w:rPr>
                              <w:spacing w:val="-4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MBS: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081074998</w:t>
                          </w:r>
                        </w:p>
                        <w:p w14:paraId="1E3EFAF4" w14:textId="1D08C252" w:rsidR="005B7CEA" w:rsidRPr="006E5780" w:rsidRDefault="005B7CEA" w:rsidP="00032C40">
                          <w:pPr>
                            <w:spacing w:after="0" w:line="216" w:lineRule="auto"/>
                            <w:rPr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21CAEB7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176.2pt;margin-top:.1pt;width:118.85pt;height:33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" filled="f" stroked="f">
              <v:textbox inset="0,0,0,0">
                <w:txbxContent>
                  <w:p w14:paraId="4A8DD423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Član uprave</w:t>
                    </w: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: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Damir </w:t>
                    </w:r>
                    <w:proofErr w:type="spellStart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Lesničar</w:t>
                    </w:r>
                    <w:proofErr w:type="spellEnd"/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</w:t>
                    </w:r>
                  </w:p>
                  <w:p w14:paraId="3E102C70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Temeljni kapital: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132.722,81 EUR</w:t>
                    </w:r>
                  </w:p>
                  <w:p w14:paraId="0D85A9D8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Upisano kod Trgovačkog suda u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Zagrebu</w:t>
                    </w:r>
                  </w:p>
                  <w:p w14:paraId="5BD17F2F" w14:textId="77777777" w:rsidR="0033401B" w:rsidRPr="006E5780" w:rsidRDefault="0033401B" w:rsidP="0033401B">
                    <w:pPr>
                      <w:spacing w:after="0" w:line="216" w:lineRule="auto"/>
                      <w:rPr>
                        <w:spacing w:val="-4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MBS: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081074998</w:t>
                    </w:r>
                  </w:p>
                  <w:p w14:paraId="1E3EFAF4" w14:textId="1D08C252" w:rsidR="005B7CEA" w:rsidRPr="006E5780" w:rsidRDefault="005B7CEA" w:rsidP="00032C40">
                    <w:pPr>
                      <w:spacing w:after="0" w:line="216" w:lineRule="auto"/>
                      <w:rPr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465762" wp14:editId="18930EF0">
              <wp:simplePos x="0" y="0"/>
              <wp:positionH relativeFrom="column">
                <wp:posOffset>192710</wp:posOffset>
              </wp:positionH>
              <wp:positionV relativeFrom="paragraph">
                <wp:posOffset>1270</wp:posOffset>
              </wp:positionV>
              <wp:extent cx="1651000" cy="433070"/>
              <wp:effectExtent l="0" t="0" r="6350" b="508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0" cy="433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E909F5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BILLY POS d.o.o.</w:t>
                          </w:r>
                        </w:p>
                        <w:p w14:paraId="6D2FABBB" w14:textId="77777777" w:rsidR="0033401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Petrius</w:t>
                          </w:r>
                          <w:proofErr w:type="spellEnd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Centar</w:t>
                          </w: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,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Radnička cesta 177</w:t>
                          </w:r>
                        </w:p>
                        <w:p w14:paraId="58DC19D2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HR-</w:t>
                          </w: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10000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Zagreb, Hrvatska</w:t>
                          </w:r>
                        </w:p>
                        <w:p w14:paraId="0ED774EB" w14:textId="77777777" w:rsidR="0033401B" w:rsidRPr="008D328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Tel: +385.1</w:t>
                          </w: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.6402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019,</w:t>
                          </w: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Fax: +385.1.6402001</w:t>
                          </w:r>
                        </w:p>
                        <w:p w14:paraId="7AAD16DC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spacing w:val="-4"/>
                            </w:rPr>
                          </w:pP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e-mail: prodaja@billy.hr</w:t>
                          </w:r>
                        </w:p>
                        <w:p w14:paraId="70270325" w14:textId="39D4D860" w:rsidR="005B7CEA" w:rsidRPr="001574C2" w:rsidRDefault="005B7CEA" w:rsidP="00032C40">
                          <w:pPr>
                            <w:spacing w:after="0" w:line="216" w:lineRule="auto"/>
                            <w:rPr>
                              <w:rFonts w:cs="Arial"/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F465762" id="Text Box 10" o:spid="_x0000_s1027" type="#_x0000_t202" style="position:absolute;left:0;text-align:left;margin-left:15.15pt;margin-top:.1pt;width:130pt;height:34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" filled="f" stroked="f">
              <v:textbox inset="0,0,0,0">
                <w:txbxContent>
                  <w:p w14:paraId="1EE909F5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BILLY POS d.o.o.</w:t>
                    </w:r>
                  </w:p>
                  <w:p w14:paraId="6D2FABBB" w14:textId="77777777" w:rsidR="0033401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Petrius</w:t>
                    </w:r>
                    <w:proofErr w:type="spellEnd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Centar</w:t>
                    </w: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,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Radnička cesta 177</w:t>
                    </w:r>
                  </w:p>
                  <w:p w14:paraId="58DC19D2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HR-</w:t>
                    </w: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10000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Zagreb, Hrvatska</w:t>
                    </w:r>
                  </w:p>
                  <w:p w14:paraId="0ED774EB" w14:textId="77777777" w:rsidR="0033401B" w:rsidRPr="008D328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Tel: +385.1</w:t>
                    </w: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.6402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019,</w:t>
                    </w: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Fax: +385.1.6402001</w:t>
                    </w:r>
                  </w:p>
                  <w:p w14:paraId="7AAD16DC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spacing w:val="-4"/>
                      </w:rPr>
                    </w:pP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e-mail: prodaja@billy.hr</w:t>
                    </w:r>
                  </w:p>
                  <w:p w14:paraId="70270325" w14:textId="39D4D860" w:rsidR="005B7CEA" w:rsidRPr="001574C2" w:rsidRDefault="005B7CEA" w:rsidP="00032C40">
                    <w:pPr>
                      <w:spacing w:after="0" w:line="216" w:lineRule="auto"/>
                      <w:rPr>
                        <w:rFonts w:cs="Arial"/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CB0D9D6" wp14:editId="07A1DFFB">
              <wp:simplePos x="0" y="0"/>
              <wp:positionH relativeFrom="column">
                <wp:posOffset>4325925</wp:posOffset>
              </wp:positionH>
              <wp:positionV relativeFrom="paragraph">
                <wp:posOffset>1270</wp:posOffset>
              </wp:positionV>
              <wp:extent cx="1254125" cy="433070"/>
              <wp:effectExtent l="0" t="0" r="3175" b="508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4125" cy="433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B635E0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OIB: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43791431162</w:t>
                          </w:r>
                        </w:p>
                        <w:p w14:paraId="3D3DCFBB" w14:textId="77777777" w:rsidR="0033401B" w:rsidRPr="00BF494B" w:rsidRDefault="0033401B" w:rsidP="0033401B">
                          <w:pPr>
                            <w:spacing w:after="0" w:line="216" w:lineRule="auto"/>
                            <w:rPr>
                              <w:rFonts w:cstheme="minorHAnsi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IB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AN: </w:t>
                          </w:r>
                          <w:r w:rsidRPr="00882D06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HR1424070001100047410</w:t>
                          </w:r>
                        </w:p>
                        <w:p w14:paraId="07570E5B" w14:textId="77777777" w:rsidR="0033401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OTP banka d.d. Split, Hrvatska</w:t>
                          </w:r>
                        </w:p>
                        <w:p w14:paraId="31CE6F3C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b/>
                              <w:spacing w:val="-4"/>
                            </w:rPr>
                          </w:pPr>
                          <w:r w:rsidRPr="00BD0118"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www.</w:t>
                          </w:r>
                          <w:r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billy.hr</w:t>
                          </w:r>
                        </w:p>
                        <w:p w14:paraId="31AD1BC5" w14:textId="0D8ECEA6" w:rsidR="005B7CEA" w:rsidRPr="00BD0118" w:rsidRDefault="005B7CEA" w:rsidP="00032C40">
                          <w:pPr>
                            <w:spacing w:after="0" w:line="216" w:lineRule="auto"/>
                            <w:rPr>
                              <w:b/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CB0D9D6" id="Text Box 15" o:spid="_x0000_s1028" type="#_x0000_t202" style="position:absolute;left:0;text-align:left;margin-left:340.6pt;margin-top:.1pt;width:98.75pt;height:34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" filled="f" stroked="f">
              <v:textbox inset="0,0,0,0">
                <w:txbxContent>
                  <w:p w14:paraId="64B635E0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OIB: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43791431162</w:t>
                    </w:r>
                  </w:p>
                  <w:p w14:paraId="3D3DCFBB" w14:textId="77777777" w:rsidR="0033401B" w:rsidRPr="00BF494B" w:rsidRDefault="0033401B" w:rsidP="0033401B">
                    <w:pPr>
                      <w:spacing w:after="0" w:line="216" w:lineRule="auto"/>
                      <w:rPr>
                        <w:rFonts w:cstheme="minorHAnsi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IB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AN: </w:t>
                    </w:r>
                    <w:r w:rsidRPr="00882D06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HR1424070001100047410</w:t>
                    </w:r>
                  </w:p>
                  <w:p w14:paraId="07570E5B" w14:textId="77777777" w:rsidR="0033401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OTP banka d.d. Split, Hrvatska</w:t>
                    </w:r>
                  </w:p>
                  <w:p w14:paraId="31CE6F3C" w14:textId="77777777" w:rsidR="0033401B" w:rsidRPr="00BD0118" w:rsidRDefault="0033401B" w:rsidP="0033401B">
                    <w:pPr>
                      <w:spacing w:after="0" w:line="216" w:lineRule="auto"/>
                      <w:rPr>
                        <w:b/>
                        <w:spacing w:val="-4"/>
                      </w:rPr>
                    </w:pPr>
                    <w:r w:rsidRPr="00BD0118"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www.</w:t>
                    </w:r>
                    <w:r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billy.hr</w:t>
                    </w:r>
                  </w:p>
                  <w:p w14:paraId="31AD1BC5" w14:textId="0D8ECEA6" w:rsidR="005B7CEA" w:rsidRPr="00BD0118" w:rsidRDefault="005B7CEA" w:rsidP="00032C40">
                    <w:pPr>
                      <w:spacing w:after="0" w:line="216" w:lineRule="auto"/>
                      <w:rPr>
                        <w:b/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89086B5" w14:textId="77777777" w:rsidR="005B7CEA" w:rsidRDefault="005B7CEA" w:rsidP="00032C40">
    <w:pPr>
      <w:pStyle w:val="Footernasl"/>
      <w:rPr>
        <w:rFonts w:ascii="Calibri" w:hAnsi="Calibri"/>
      </w:rPr>
    </w:pPr>
  </w:p>
  <w:p w14:paraId="5B8CC7E3" w14:textId="77777777" w:rsidR="005B7CEA" w:rsidRDefault="005B7CEA" w:rsidP="00032C40">
    <w:pPr>
      <w:pStyle w:val="Footernasl"/>
      <w:ind w:left="0"/>
      <w:rPr>
        <w:rFonts w:ascii="Calibri" w:hAnsi="Calibri"/>
      </w:rPr>
    </w:pPr>
  </w:p>
  <w:p w14:paraId="42DD2C4D" w14:textId="77777777" w:rsidR="005B7CEA" w:rsidRPr="0096077E" w:rsidRDefault="005B7CEA" w:rsidP="00032C40">
    <w:pPr>
      <w:pStyle w:val="Footernasl"/>
      <w:ind w:left="0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28633" w14:textId="77777777" w:rsidR="0069034C" w:rsidRDefault="0069034C" w:rsidP="00DA7020">
      <w:pPr>
        <w:spacing w:after="0" w:line="240" w:lineRule="auto"/>
      </w:pPr>
      <w:r>
        <w:separator/>
      </w:r>
    </w:p>
  </w:footnote>
  <w:footnote w:type="continuationSeparator" w:id="0">
    <w:p w14:paraId="633E964C" w14:textId="77777777" w:rsidR="0069034C" w:rsidRDefault="0069034C" w:rsidP="00DA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BA6CA" w14:textId="77777777" w:rsidR="00912F66" w:rsidRPr="00AF1F35" w:rsidRDefault="00912F66" w:rsidP="00912F66">
    <w:pPr>
      <w:pStyle w:val="Header"/>
      <w:ind w:left="-142"/>
      <w:rPr>
        <w:sz w:val="20"/>
      </w:rPr>
    </w:pPr>
    <w:r>
      <w:rPr>
        <w:noProof/>
        <w:lang w:eastAsia="hr-HR"/>
      </w:rPr>
      <w:drawing>
        <wp:inline distT="0" distB="0" distL="0" distR="0" wp14:anchorId="24BB9D66" wp14:editId="4C92175D">
          <wp:extent cx="1980000" cy="743021"/>
          <wp:effectExtent l="0" t="0" r="127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0000" cy="7430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</w:t>
    </w:r>
  </w:p>
  <w:p w14:paraId="36BA50D4" w14:textId="77777777" w:rsidR="00912F66" w:rsidRPr="00AF1F35" w:rsidRDefault="00912F66" w:rsidP="00912F66">
    <w:pPr>
      <w:pStyle w:val="Header"/>
      <w:jc w:val="right"/>
      <w:rPr>
        <w:sz w:val="20"/>
      </w:rPr>
    </w:pPr>
  </w:p>
  <w:p w14:paraId="3451F7EF" w14:textId="77777777" w:rsidR="005B7CEA" w:rsidRPr="00912F66" w:rsidRDefault="005B7CEA" w:rsidP="00912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705F"/>
    <w:multiLevelType w:val="hybridMultilevel"/>
    <w:tmpl w:val="73424F9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F7E71"/>
    <w:multiLevelType w:val="hybridMultilevel"/>
    <w:tmpl w:val="79ECCABA"/>
    <w:lvl w:ilvl="0" w:tplc="FC4A6F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76E3D"/>
    <w:multiLevelType w:val="hybridMultilevel"/>
    <w:tmpl w:val="C55A88CE"/>
    <w:lvl w:ilvl="0" w:tplc="FC4A6F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1D8"/>
    <w:multiLevelType w:val="hybridMultilevel"/>
    <w:tmpl w:val="019870D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BC7869"/>
    <w:multiLevelType w:val="hybridMultilevel"/>
    <w:tmpl w:val="552847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8526A"/>
    <w:multiLevelType w:val="hybridMultilevel"/>
    <w:tmpl w:val="77987E0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A00EB"/>
    <w:multiLevelType w:val="hybridMultilevel"/>
    <w:tmpl w:val="01E4C8F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DA6656"/>
    <w:multiLevelType w:val="hybridMultilevel"/>
    <w:tmpl w:val="6CBE54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E6455"/>
    <w:multiLevelType w:val="hybridMultilevel"/>
    <w:tmpl w:val="6CBE54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15CF2"/>
    <w:multiLevelType w:val="hybridMultilevel"/>
    <w:tmpl w:val="F70883B0"/>
    <w:lvl w:ilvl="0" w:tplc="FC4A6F3A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3214DF"/>
    <w:multiLevelType w:val="hybridMultilevel"/>
    <w:tmpl w:val="AE98690C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642D17"/>
    <w:multiLevelType w:val="hybridMultilevel"/>
    <w:tmpl w:val="23C471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53411"/>
    <w:multiLevelType w:val="hybridMultilevel"/>
    <w:tmpl w:val="473048D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EE0588"/>
    <w:multiLevelType w:val="hybridMultilevel"/>
    <w:tmpl w:val="D53AD39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79557B"/>
    <w:multiLevelType w:val="hybridMultilevel"/>
    <w:tmpl w:val="047A2052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608620">
    <w:abstractNumId w:val="7"/>
  </w:num>
  <w:num w:numId="2" w16cid:durableId="332412354">
    <w:abstractNumId w:val="5"/>
  </w:num>
  <w:num w:numId="3" w16cid:durableId="711657955">
    <w:abstractNumId w:val="6"/>
  </w:num>
  <w:num w:numId="4" w16cid:durableId="2094620414">
    <w:abstractNumId w:val="12"/>
  </w:num>
  <w:num w:numId="5" w16cid:durableId="300697156">
    <w:abstractNumId w:val="0"/>
  </w:num>
  <w:num w:numId="6" w16cid:durableId="1946230608">
    <w:abstractNumId w:val="4"/>
  </w:num>
  <w:num w:numId="7" w16cid:durableId="876771547">
    <w:abstractNumId w:val="13"/>
  </w:num>
  <w:num w:numId="8" w16cid:durableId="1540512414">
    <w:abstractNumId w:val="11"/>
  </w:num>
  <w:num w:numId="9" w16cid:durableId="1709797706">
    <w:abstractNumId w:val="8"/>
  </w:num>
  <w:num w:numId="10" w16cid:durableId="1274823871">
    <w:abstractNumId w:val="10"/>
  </w:num>
  <w:num w:numId="11" w16cid:durableId="1479415941">
    <w:abstractNumId w:val="14"/>
  </w:num>
  <w:num w:numId="12" w16cid:durableId="1250311282">
    <w:abstractNumId w:val="3"/>
  </w:num>
  <w:num w:numId="13" w16cid:durableId="1199513167">
    <w:abstractNumId w:val="9"/>
  </w:num>
  <w:num w:numId="14" w16cid:durableId="102464399">
    <w:abstractNumId w:val="1"/>
  </w:num>
  <w:num w:numId="15" w16cid:durableId="2020883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211"/>
    <w:rsid w:val="00013CC5"/>
    <w:rsid w:val="00013E33"/>
    <w:rsid w:val="00015667"/>
    <w:rsid w:val="00017DED"/>
    <w:rsid w:val="000216DD"/>
    <w:rsid w:val="00022C2A"/>
    <w:rsid w:val="00027CE0"/>
    <w:rsid w:val="00032C40"/>
    <w:rsid w:val="000345D4"/>
    <w:rsid w:val="00036FA0"/>
    <w:rsid w:val="00037571"/>
    <w:rsid w:val="0004010B"/>
    <w:rsid w:val="00040EC3"/>
    <w:rsid w:val="00043D89"/>
    <w:rsid w:val="000442FC"/>
    <w:rsid w:val="0004626C"/>
    <w:rsid w:val="000510B3"/>
    <w:rsid w:val="000609CD"/>
    <w:rsid w:val="00061154"/>
    <w:rsid w:val="00063D36"/>
    <w:rsid w:val="00067A6E"/>
    <w:rsid w:val="00076264"/>
    <w:rsid w:val="00080C59"/>
    <w:rsid w:val="0008744B"/>
    <w:rsid w:val="000875AD"/>
    <w:rsid w:val="000955A8"/>
    <w:rsid w:val="00095665"/>
    <w:rsid w:val="000970A6"/>
    <w:rsid w:val="000A03E4"/>
    <w:rsid w:val="000A08BA"/>
    <w:rsid w:val="000A26D3"/>
    <w:rsid w:val="000A3369"/>
    <w:rsid w:val="000A3778"/>
    <w:rsid w:val="000A3A1A"/>
    <w:rsid w:val="000A5DBA"/>
    <w:rsid w:val="000A6406"/>
    <w:rsid w:val="000B2C29"/>
    <w:rsid w:val="000B345C"/>
    <w:rsid w:val="000C12B9"/>
    <w:rsid w:val="000C1381"/>
    <w:rsid w:val="000D6E48"/>
    <w:rsid w:val="000D7EED"/>
    <w:rsid w:val="000E0DE6"/>
    <w:rsid w:val="000E6322"/>
    <w:rsid w:val="000E712D"/>
    <w:rsid w:val="000F0D2C"/>
    <w:rsid w:val="000F34D5"/>
    <w:rsid w:val="000F42D0"/>
    <w:rsid w:val="000F7CF7"/>
    <w:rsid w:val="00100407"/>
    <w:rsid w:val="00101457"/>
    <w:rsid w:val="00114FCF"/>
    <w:rsid w:val="00121953"/>
    <w:rsid w:val="00121B41"/>
    <w:rsid w:val="00131988"/>
    <w:rsid w:val="00134436"/>
    <w:rsid w:val="0014002D"/>
    <w:rsid w:val="0014123C"/>
    <w:rsid w:val="00142D5E"/>
    <w:rsid w:val="001510EA"/>
    <w:rsid w:val="00152E91"/>
    <w:rsid w:val="00153D18"/>
    <w:rsid w:val="00164AC0"/>
    <w:rsid w:val="00165DDE"/>
    <w:rsid w:val="00166DC1"/>
    <w:rsid w:val="00166FEF"/>
    <w:rsid w:val="00167EEF"/>
    <w:rsid w:val="0017048E"/>
    <w:rsid w:val="00173E7E"/>
    <w:rsid w:val="0017463C"/>
    <w:rsid w:val="00175490"/>
    <w:rsid w:val="00176D37"/>
    <w:rsid w:val="001772BD"/>
    <w:rsid w:val="001838D5"/>
    <w:rsid w:val="001A5D67"/>
    <w:rsid w:val="001B7263"/>
    <w:rsid w:val="001C00A0"/>
    <w:rsid w:val="001D4B0F"/>
    <w:rsid w:val="001E268D"/>
    <w:rsid w:val="001F7AEB"/>
    <w:rsid w:val="0020067C"/>
    <w:rsid w:val="00221D7F"/>
    <w:rsid w:val="00236295"/>
    <w:rsid w:val="00240F86"/>
    <w:rsid w:val="00246400"/>
    <w:rsid w:val="00247E55"/>
    <w:rsid w:val="00251990"/>
    <w:rsid w:val="00266625"/>
    <w:rsid w:val="00274CF2"/>
    <w:rsid w:val="002844AB"/>
    <w:rsid w:val="00285CB9"/>
    <w:rsid w:val="00293CA9"/>
    <w:rsid w:val="00295670"/>
    <w:rsid w:val="00297558"/>
    <w:rsid w:val="002A313A"/>
    <w:rsid w:val="002A6296"/>
    <w:rsid w:val="002B3690"/>
    <w:rsid w:val="002E18FE"/>
    <w:rsid w:val="002F32DC"/>
    <w:rsid w:val="00313647"/>
    <w:rsid w:val="003138C2"/>
    <w:rsid w:val="00313F6B"/>
    <w:rsid w:val="00316429"/>
    <w:rsid w:val="00316872"/>
    <w:rsid w:val="00321DD7"/>
    <w:rsid w:val="00323674"/>
    <w:rsid w:val="003274FE"/>
    <w:rsid w:val="00333061"/>
    <w:rsid w:val="0033401B"/>
    <w:rsid w:val="00334219"/>
    <w:rsid w:val="0033709A"/>
    <w:rsid w:val="00341C9D"/>
    <w:rsid w:val="00344E0E"/>
    <w:rsid w:val="00356093"/>
    <w:rsid w:val="0036068B"/>
    <w:rsid w:val="00367CAF"/>
    <w:rsid w:val="00373F27"/>
    <w:rsid w:val="00376AC1"/>
    <w:rsid w:val="00381106"/>
    <w:rsid w:val="00383F75"/>
    <w:rsid w:val="003A273D"/>
    <w:rsid w:val="003A3BCF"/>
    <w:rsid w:val="003B1483"/>
    <w:rsid w:val="003B6363"/>
    <w:rsid w:val="003C205C"/>
    <w:rsid w:val="003C51C8"/>
    <w:rsid w:val="003D2C58"/>
    <w:rsid w:val="003D3D95"/>
    <w:rsid w:val="003E04D8"/>
    <w:rsid w:val="003F14F6"/>
    <w:rsid w:val="003F3A83"/>
    <w:rsid w:val="003F40EA"/>
    <w:rsid w:val="003F5A2B"/>
    <w:rsid w:val="0040172B"/>
    <w:rsid w:val="00402847"/>
    <w:rsid w:val="00404203"/>
    <w:rsid w:val="00404ADE"/>
    <w:rsid w:val="004079FD"/>
    <w:rsid w:val="00421FD7"/>
    <w:rsid w:val="004253AE"/>
    <w:rsid w:val="004305BA"/>
    <w:rsid w:val="00433077"/>
    <w:rsid w:val="004333D2"/>
    <w:rsid w:val="004369AA"/>
    <w:rsid w:val="00446561"/>
    <w:rsid w:val="00446DFE"/>
    <w:rsid w:val="004713E3"/>
    <w:rsid w:val="00472BE2"/>
    <w:rsid w:val="0048030D"/>
    <w:rsid w:val="00482ADE"/>
    <w:rsid w:val="00483251"/>
    <w:rsid w:val="00483CD5"/>
    <w:rsid w:val="004846F9"/>
    <w:rsid w:val="00487E97"/>
    <w:rsid w:val="00491200"/>
    <w:rsid w:val="0049249D"/>
    <w:rsid w:val="00494471"/>
    <w:rsid w:val="00497A12"/>
    <w:rsid w:val="00497B73"/>
    <w:rsid w:val="004A0FC7"/>
    <w:rsid w:val="004B1273"/>
    <w:rsid w:val="004B3DE1"/>
    <w:rsid w:val="004B6BA0"/>
    <w:rsid w:val="004C1732"/>
    <w:rsid w:val="004C31E7"/>
    <w:rsid w:val="004D6507"/>
    <w:rsid w:val="004E556F"/>
    <w:rsid w:val="004F1737"/>
    <w:rsid w:val="004F3D4C"/>
    <w:rsid w:val="00506160"/>
    <w:rsid w:val="005110C7"/>
    <w:rsid w:val="00513901"/>
    <w:rsid w:val="00521F1A"/>
    <w:rsid w:val="00525E2B"/>
    <w:rsid w:val="00533D0F"/>
    <w:rsid w:val="00534A13"/>
    <w:rsid w:val="00540653"/>
    <w:rsid w:val="00546DB7"/>
    <w:rsid w:val="00553BEA"/>
    <w:rsid w:val="005574A8"/>
    <w:rsid w:val="00561328"/>
    <w:rsid w:val="00577141"/>
    <w:rsid w:val="005772AB"/>
    <w:rsid w:val="00582AEF"/>
    <w:rsid w:val="00591363"/>
    <w:rsid w:val="00595EC7"/>
    <w:rsid w:val="00597C5B"/>
    <w:rsid w:val="005A02EC"/>
    <w:rsid w:val="005A3C84"/>
    <w:rsid w:val="005B71F3"/>
    <w:rsid w:val="005B7A4F"/>
    <w:rsid w:val="005B7CEA"/>
    <w:rsid w:val="005C0DFE"/>
    <w:rsid w:val="005C63D2"/>
    <w:rsid w:val="005D669C"/>
    <w:rsid w:val="005D6C0D"/>
    <w:rsid w:val="005F2A8A"/>
    <w:rsid w:val="005F3BD9"/>
    <w:rsid w:val="005F4C42"/>
    <w:rsid w:val="005F538D"/>
    <w:rsid w:val="006009EE"/>
    <w:rsid w:val="00600E43"/>
    <w:rsid w:val="00602B0F"/>
    <w:rsid w:val="00615903"/>
    <w:rsid w:val="00623C6A"/>
    <w:rsid w:val="006326DF"/>
    <w:rsid w:val="0063401A"/>
    <w:rsid w:val="00641CF0"/>
    <w:rsid w:val="00644A46"/>
    <w:rsid w:val="00645C7F"/>
    <w:rsid w:val="00646D2F"/>
    <w:rsid w:val="006472B8"/>
    <w:rsid w:val="006477BC"/>
    <w:rsid w:val="006513A3"/>
    <w:rsid w:val="00663607"/>
    <w:rsid w:val="006705F7"/>
    <w:rsid w:val="0067382C"/>
    <w:rsid w:val="0067442B"/>
    <w:rsid w:val="00683477"/>
    <w:rsid w:val="0068794D"/>
    <w:rsid w:val="00687DE0"/>
    <w:rsid w:val="0069034C"/>
    <w:rsid w:val="00695536"/>
    <w:rsid w:val="00696D85"/>
    <w:rsid w:val="006A298F"/>
    <w:rsid w:val="006A2EEB"/>
    <w:rsid w:val="006B6508"/>
    <w:rsid w:val="006C0686"/>
    <w:rsid w:val="006C0F6B"/>
    <w:rsid w:val="006C6494"/>
    <w:rsid w:val="006D0252"/>
    <w:rsid w:val="006D758D"/>
    <w:rsid w:val="006E0C14"/>
    <w:rsid w:val="006E3C66"/>
    <w:rsid w:val="006E6B48"/>
    <w:rsid w:val="006E7211"/>
    <w:rsid w:val="006E7618"/>
    <w:rsid w:val="006E7935"/>
    <w:rsid w:val="006F1FD3"/>
    <w:rsid w:val="006F3923"/>
    <w:rsid w:val="006F3E2D"/>
    <w:rsid w:val="006F4D4B"/>
    <w:rsid w:val="006F50B8"/>
    <w:rsid w:val="006F63CB"/>
    <w:rsid w:val="00700223"/>
    <w:rsid w:val="00704424"/>
    <w:rsid w:val="00706B87"/>
    <w:rsid w:val="00710931"/>
    <w:rsid w:val="00716B61"/>
    <w:rsid w:val="00716CE6"/>
    <w:rsid w:val="007315D1"/>
    <w:rsid w:val="007355D7"/>
    <w:rsid w:val="007368B9"/>
    <w:rsid w:val="00745390"/>
    <w:rsid w:val="00745B8A"/>
    <w:rsid w:val="0074767A"/>
    <w:rsid w:val="00747813"/>
    <w:rsid w:val="0075138B"/>
    <w:rsid w:val="0076279A"/>
    <w:rsid w:val="007725C0"/>
    <w:rsid w:val="007750B0"/>
    <w:rsid w:val="00784D20"/>
    <w:rsid w:val="00787E40"/>
    <w:rsid w:val="00790FAF"/>
    <w:rsid w:val="00791873"/>
    <w:rsid w:val="007A01BB"/>
    <w:rsid w:val="007A1306"/>
    <w:rsid w:val="007A4209"/>
    <w:rsid w:val="007C100A"/>
    <w:rsid w:val="007D1D64"/>
    <w:rsid w:val="007D1F63"/>
    <w:rsid w:val="007D3305"/>
    <w:rsid w:val="007D37AA"/>
    <w:rsid w:val="007E18E1"/>
    <w:rsid w:val="007E6A9C"/>
    <w:rsid w:val="007F195D"/>
    <w:rsid w:val="007F4975"/>
    <w:rsid w:val="007F54BA"/>
    <w:rsid w:val="007F6A43"/>
    <w:rsid w:val="008008AC"/>
    <w:rsid w:val="00802002"/>
    <w:rsid w:val="00804998"/>
    <w:rsid w:val="00812070"/>
    <w:rsid w:val="00814AFC"/>
    <w:rsid w:val="008163EC"/>
    <w:rsid w:val="008176B8"/>
    <w:rsid w:val="00826082"/>
    <w:rsid w:val="008268D0"/>
    <w:rsid w:val="00827DC9"/>
    <w:rsid w:val="008313F9"/>
    <w:rsid w:val="0083262C"/>
    <w:rsid w:val="008338F3"/>
    <w:rsid w:val="00835E2B"/>
    <w:rsid w:val="00842ECC"/>
    <w:rsid w:val="00856258"/>
    <w:rsid w:val="00857321"/>
    <w:rsid w:val="0087000A"/>
    <w:rsid w:val="00874DC2"/>
    <w:rsid w:val="00876F53"/>
    <w:rsid w:val="00877729"/>
    <w:rsid w:val="00880ADF"/>
    <w:rsid w:val="00880C15"/>
    <w:rsid w:val="008835CA"/>
    <w:rsid w:val="008835D3"/>
    <w:rsid w:val="00896C80"/>
    <w:rsid w:val="008974BF"/>
    <w:rsid w:val="008A31F7"/>
    <w:rsid w:val="008A449B"/>
    <w:rsid w:val="008B1CD2"/>
    <w:rsid w:val="008B37F2"/>
    <w:rsid w:val="008B4040"/>
    <w:rsid w:val="008B4C28"/>
    <w:rsid w:val="008B7AE6"/>
    <w:rsid w:val="008C126D"/>
    <w:rsid w:val="008C4A9B"/>
    <w:rsid w:val="008D1A4B"/>
    <w:rsid w:val="008D248A"/>
    <w:rsid w:val="008D328B"/>
    <w:rsid w:val="008D4529"/>
    <w:rsid w:val="008D5B0B"/>
    <w:rsid w:val="008D7137"/>
    <w:rsid w:val="008E2835"/>
    <w:rsid w:val="008F252B"/>
    <w:rsid w:val="008F2B87"/>
    <w:rsid w:val="009010E6"/>
    <w:rsid w:val="00901E1C"/>
    <w:rsid w:val="00912F66"/>
    <w:rsid w:val="009131F6"/>
    <w:rsid w:val="009138B8"/>
    <w:rsid w:val="00940870"/>
    <w:rsid w:val="00942A01"/>
    <w:rsid w:val="009446E5"/>
    <w:rsid w:val="00952D56"/>
    <w:rsid w:val="009577D9"/>
    <w:rsid w:val="009609CA"/>
    <w:rsid w:val="00972A32"/>
    <w:rsid w:val="00973FFD"/>
    <w:rsid w:val="009741C0"/>
    <w:rsid w:val="009753A9"/>
    <w:rsid w:val="0097583A"/>
    <w:rsid w:val="00981305"/>
    <w:rsid w:val="00997BB0"/>
    <w:rsid w:val="00997C24"/>
    <w:rsid w:val="00997FAB"/>
    <w:rsid w:val="009A0ECF"/>
    <w:rsid w:val="009A1B43"/>
    <w:rsid w:val="009A453D"/>
    <w:rsid w:val="009A7944"/>
    <w:rsid w:val="009B0323"/>
    <w:rsid w:val="009B2ADA"/>
    <w:rsid w:val="009B563A"/>
    <w:rsid w:val="009B7930"/>
    <w:rsid w:val="009C2C4B"/>
    <w:rsid w:val="009D6DD3"/>
    <w:rsid w:val="009E0D12"/>
    <w:rsid w:val="009E6CEB"/>
    <w:rsid w:val="009E70C8"/>
    <w:rsid w:val="009E70F1"/>
    <w:rsid w:val="00A1426E"/>
    <w:rsid w:val="00A171E7"/>
    <w:rsid w:val="00A23949"/>
    <w:rsid w:val="00A24500"/>
    <w:rsid w:val="00A263F5"/>
    <w:rsid w:val="00A31C9F"/>
    <w:rsid w:val="00A31FC0"/>
    <w:rsid w:val="00A32770"/>
    <w:rsid w:val="00A379C1"/>
    <w:rsid w:val="00A37FD4"/>
    <w:rsid w:val="00A473C7"/>
    <w:rsid w:val="00A476DF"/>
    <w:rsid w:val="00A50B30"/>
    <w:rsid w:val="00A56FFF"/>
    <w:rsid w:val="00A72F2E"/>
    <w:rsid w:val="00A75F8A"/>
    <w:rsid w:val="00A83F0D"/>
    <w:rsid w:val="00A83F98"/>
    <w:rsid w:val="00A84973"/>
    <w:rsid w:val="00A85D41"/>
    <w:rsid w:val="00A95287"/>
    <w:rsid w:val="00A9569A"/>
    <w:rsid w:val="00A97F0E"/>
    <w:rsid w:val="00AA08C2"/>
    <w:rsid w:val="00AA0CD2"/>
    <w:rsid w:val="00AA12EB"/>
    <w:rsid w:val="00AA358C"/>
    <w:rsid w:val="00AA6ACA"/>
    <w:rsid w:val="00AB099B"/>
    <w:rsid w:val="00AB4922"/>
    <w:rsid w:val="00AB5E3E"/>
    <w:rsid w:val="00AC0A15"/>
    <w:rsid w:val="00AC5208"/>
    <w:rsid w:val="00AC602C"/>
    <w:rsid w:val="00AC71DC"/>
    <w:rsid w:val="00AD2079"/>
    <w:rsid w:val="00AD2A1F"/>
    <w:rsid w:val="00AD32B3"/>
    <w:rsid w:val="00AD6365"/>
    <w:rsid w:val="00AD740A"/>
    <w:rsid w:val="00AE1992"/>
    <w:rsid w:val="00AE37D3"/>
    <w:rsid w:val="00AE6F3C"/>
    <w:rsid w:val="00AE78D9"/>
    <w:rsid w:val="00AF1F35"/>
    <w:rsid w:val="00AF3890"/>
    <w:rsid w:val="00B043C9"/>
    <w:rsid w:val="00B04402"/>
    <w:rsid w:val="00B07F66"/>
    <w:rsid w:val="00B10211"/>
    <w:rsid w:val="00B10EFA"/>
    <w:rsid w:val="00B15CB0"/>
    <w:rsid w:val="00B15E66"/>
    <w:rsid w:val="00B16F8A"/>
    <w:rsid w:val="00B20414"/>
    <w:rsid w:val="00B205F7"/>
    <w:rsid w:val="00B3797C"/>
    <w:rsid w:val="00B4547D"/>
    <w:rsid w:val="00B532B5"/>
    <w:rsid w:val="00B53A3B"/>
    <w:rsid w:val="00B5615D"/>
    <w:rsid w:val="00B605F9"/>
    <w:rsid w:val="00B66FD3"/>
    <w:rsid w:val="00B67B30"/>
    <w:rsid w:val="00B86F79"/>
    <w:rsid w:val="00B95380"/>
    <w:rsid w:val="00B9686C"/>
    <w:rsid w:val="00BA7C91"/>
    <w:rsid w:val="00BB02EC"/>
    <w:rsid w:val="00BB66E3"/>
    <w:rsid w:val="00BC55E3"/>
    <w:rsid w:val="00BD4EE9"/>
    <w:rsid w:val="00BD5BED"/>
    <w:rsid w:val="00BD6E64"/>
    <w:rsid w:val="00BE3EFA"/>
    <w:rsid w:val="00BE7F13"/>
    <w:rsid w:val="00BF10FA"/>
    <w:rsid w:val="00BF14B8"/>
    <w:rsid w:val="00C05D3C"/>
    <w:rsid w:val="00C078B6"/>
    <w:rsid w:val="00C1131A"/>
    <w:rsid w:val="00C1264F"/>
    <w:rsid w:val="00C1519F"/>
    <w:rsid w:val="00C23978"/>
    <w:rsid w:val="00C25AEF"/>
    <w:rsid w:val="00C3313A"/>
    <w:rsid w:val="00C3329E"/>
    <w:rsid w:val="00C35543"/>
    <w:rsid w:val="00C36D24"/>
    <w:rsid w:val="00C42007"/>
    <w:rsid w:val="00C42F07"/>
    <w:rsid w:val="00C46739"/>
    <w:rsid w:val="00C509D8"/>
    <w:rsid w:val="00C531C5"/>
    <w:rsid w:val="00C551A1"/>
    <w:rsid w:val="00C63B78"/>
    <w:rsid w:val="00C649FA"/>
    <w:rsid w:val="00C65BA5"/>
    <w:rsid w:val="00C82802"/>
    <w:rsid w:val="00C829E0"/>
    <w:rsid w:val="00C83D0A"/>
    <w:rsid w:val="00C9007C"/>
    <w:rsid w:val="00C92163"/>
    <w:rsid w:val="00C93DB0"/>
    <w:rsid w:val="00C93E30"/>
    <w:rsid w:val="00C94054"/>
    <w:rsid w:val="00C95724"/>
    <w:rsid w:val="00CA2E14"/>
    <w:rsid w:val="00CA4F0B"/>
    <w:rsid w:val="00CB0A26"/>
    <w:rsid w:val="00CB403B"/>
    <w:rsid w:val="00CC6567"/>
    <w:rsid w:val="00CC6F6A"/>
    <w:rsid w:val="00CC7E56"/>
    <w:rsid w:val="00CD1544"/>
    <w:rsid w:val="00CD68C9"/>
    <w:rsid w:val="00CE10A0"/>
    <w:rsid w:val="00D01A79"/>
    <w:rsid w:val="00D0289A"/>
    <w:rsid w:val="00D122A3"/>
    <w:rsid w:val="00D200F2"/>
    <w:rsid w:val="00D219F0"/>
    <w:rsid w:val="00D21D92"/>
    <w:rsid w:val="00D26D9D"/>
    <w:rsid w:val="00D27646"/>
    <w:rsid w:val="00D3125C"/>
    <w:rsid w:val="00D34EF2"/>
    <w:rsid w:val="00D3758F"/>
    <w:rsid w:val="00D61A1A"/>
    <w:rsid w:val="00D62314"/>
    <w:rsid w:val="00D679E4"/>
    <w:rsid w:val="00D84A2E"/>
    <w:rsid w:val="00D854DB"/>
    <w:rsid w:val="00D92163"/>
    <w:rsid w:val="00D92667"/>
    <w:rsid w:val="00DA28DC"/>
    <w:rsid w:val="00DA58FA"/>
    <w:rsid w:val="00DA5BB8"/>
    <w:rsid w:val="00DA7020"/>
    <w:rsid w:val="00DA72DC"/>
    <w:rsid w:val="00DB3DC4"/>
    <w:rsid w:val="00DB7277"/>
    <w:rsid w:val="00DC023D"/>
    <w:rsid w:val="00DC1CD9"/>
    <w:rsid w:val="00DC5209"/>
    <w:rsid w:val="00DC5563"/>
    <w:rsid w:val="00DC6803"/>
    <w:rsid w:val="00DC6D18"/>
    <w:rsid w:val="00DD1EDC"/>
    <w:rsid w:val="00DD47F0"/>
    <w:rsid w:val="00DD5EF1"/>
    <w:rsid w:val="00DE2CA8"/>
    <w:rsid w:val="00DE387D"/>
    <w:rsid w:val="00E0174F"/>
    <w:rsid w:val="00E02DB3"/>
    <w:rsid w:val="00E069B4"/>
    <w:rsid w:val="00E13A0F"/>
    <w:rsid w:val="00E203A4"/>
    <w:rsid w:val="00E223C8"/>
    <w:rsid w:val="00E22624"/>
    <w:rsid w:val="00E22EC6"/>
    <w:rsid w:val="00E30997"/>
    <w:rsid w:val="00E34747"/>
    <w:rsid w:val="00E349EA"/>
    <w:rsid w:val="00E3594C"/>
    <w:rsid w:val="00E364CB"/>
    <w:rsid w:val="00E37C70"/>
    <w:rsid w:val="00E4565C"/>
    <w:rsid w:val="00E47C84"/>
    <w:rsid w:val="00E5086F"/>
    <w:rsid w:val="00E60642"/>
    <w:rsid w:val="00E64E62"/>
    <w:rsid w:val="00E66EEA"/>
    <w:rsid w:val="00E709B4"/>
    <w:rsid w:val="00E714A4"/>
    <w:rsid w:val="00E7172F"/>
    <w:rsid w:val="00E722E1"/>
    <w:rsid w:val="00E8108D"/>
    <w:rsid w:val="00E8489D"/>
    <w:rsid w:val="00E8746A"/>
    <w:rsid w:val="00E933A5"/>
    <w:rsid w:val="00E961A7"/>
    <w:rsid w:val="00E97067"/>
    <w:rsid w:val="00E97E34"/>
    <w:rsid w:val="00EA098B"/>
    <w:rsid w:val="00EA1692"/>
    <w:rsid w:val="00EA5B14"/>
    <w:rsid w:val="00EB1282"/>
    <w:rsid w:val="00EB7BFD"/>
    <w:rsid w:val="00EC1554"/>
    <w:rsid w:val="00EC2D45"/>
    <w:rsid w:val="00EC5B5C"/>
    <w:rsid w:val="00EC7E58"/>
    <w:rsid w:val="00ED4A14"/>
    <w:rsid w:val="00EE4A61"/>
    <w:rsid w:val="00EE5422"/>
    <w:rsid w:val="00EE65A4"/>
    <w:rsid w:val="00EE6BFB"/>
    <w:rsid w:val="00EE6E23"/>
    <w:rsid w:val="00EF2439"/>
    <w:rsid w:val="00F02D12"/>
    <w:rsid w:val="00F0533A"/>
    <w:rsid w:val="00F14CB5"/>
    <w:rsid w:val="00F2275C"/>
    <w:rsid w:val="00F22FE4"/>
    <w:rsid w:val="00F31259"/>
    <w:rsid w:val="00F33757"/>
    <w:rsid w:val="00F3575B"/>
    <w:rsid w:val="00F40526"/>
    <w:rsid w:val="00F40D53"/>
    <w:rsid w:val="00F41F6C"/>
    <w:rsid w:val="00F43665"/>
    <w:rsid w:val="00F4563F"/>
    <w:rsid w:val="00F47644"/>
    <w:rsid w:val="00F51930"/>
    <w:rsid w:val="00F64696"/>
    <w:rsid w:val="00F86B8F"/>
    <w:rsid w:val="00F87500"/>
    <w:rsid w:val="00F9147E"/>
    <w:rsid w:val="00F940F2"/>
    <w:rsid w:val="00F944B2"/>
    <w:rsid w:val="00FA7B3C"/>
    <w:rsid w:val="00FB6BB6"/>
    <w:rsid w:val="00FB7692"/>
    <w:rsid w:val="00FB78FB"/>
    <w:rsid w:val="00FD0E6A"/>
    <w:rsid w:val="00FD1618"/>
    <w:rsid w:val="00FE2F35"/>
    <w:rsid w:val="00FF7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6CAB5"/>
  <w15:docId w15:val="{7AB10012-D090-4904-973C-5662FFD3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TableGrid">
    <w:name w:val="Table Grid"/>
    <w:basedOn w:val="TableNormal"/>
    <w:uiPriority w:val="39"/>
    <w:rsid w:val="008D1A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D1A4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A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8B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38B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D7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5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5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5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8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F38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7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020"/>
  </w:style>
  <w:style w:type="paragraph" w:styleId="Footer">
    <w:name w:val="footer"/>
    <w:basedOn w:val="Normal"/>
    <w:link w:val="FooterChar"/>
    <w:uiPriority w:val="99"/>
    <w:unhideWhenUsed/>
    <w:rsid w:val="00DA7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020"/>
  </w:style>
  <w:style w:type="paragraph" w:customStyle="1" w:styleId="Default">
    <w:name w:val="Default"/>
    <w:rsid w:val="00C9007C"/>
    <w:pPr>
      <w:autoSpaceDE w:val="0"/>
      <w:autoSpaceDN w:val="0"/>
      <w:adjustRightInd w:val="0"/>
      <w:spacing w:after="0" w:line="240" w:lineRule="auto"/>
    </w:pPr>
    <w:rPr>
      <w:rFonts w:ascii="Tele-GroteskNor" w:hAnsi="Tele-GroteskNor" w:cs="Tele-GroteskNor"/>
      <w:color w:val="000000"/>
      <w:sz w:val="24"/>
      <w:szCs w:val="24"/>
    </w:rPr>
  </w:style>
  <w:style w:type="paragraph" w:customStyle="1" w:styleId="Footernasl">
    <w:name w:val="Footer nasl"/>
    <w:basedOn w:val="Header"/>
    <w:rsid w:val="00827DC9"/>
    <w:pPr>
      <w:tabs>
        <w:tab w:val="clear" w:pos="4536"/>
        <w:tab w:val="clear" w:pos="9072"/>
      </w:tabs>
      <w:ind w:left="432"/>
    </w:pPr>
    <w:rPr>
      <w:rFonts w:ascii="Humnst777 Lt BT" w:eastAsia="Times New Roman" w:hAnsi="Humnst777 Lt BT" w:cs="Times New Roman"/>
      <w:i/>
      <w:color w:val="000066"/>
      <w:sz w:val="12"/>
      <w:szCs w:val="20"/>
    </w:rPr>
  </w:style>
  <w:style w:type="character" w:styleId="Hyperlink">
    <w:name w:val="Hyperlink"/>
    <w:basedOn w:val="DefaultParagraphFont"/>
    <w:unhideWhenUsed/>
    <w:rsid w:val="004B6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Billy_hr\160929_EG_Billy_zapisnik_o_isporuci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A972D-B8B3-4DE7-80FB-D46F4B65F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160929_EG_Billy_zapisnik_o_isporuci_v1.0</Template>
  <TotalTime>8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Damir Lesničar</dc:creator>
  <cp:lastModifiedBy>Hrvoje Lisac</cp:lastModifiedBy>
  <cp:revision>9</cp:revision>
  <cp:lastPrinted>2025-08-18T06:29:00Z</cp:lastPrinted>
  <dcterms:created xsi:type="dcterms:W3CDTF">2025-08-31T18:59:00Z</dcterms:created>
  <dcterms:modified xsi:type="dcterms:W3CDTF">2025-09-06T14:30:00Z</dcterms:modified>
</cp:coreProperties>
</file>