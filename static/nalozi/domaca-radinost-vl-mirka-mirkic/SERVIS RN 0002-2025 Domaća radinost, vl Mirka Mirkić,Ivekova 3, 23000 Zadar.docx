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184D" w14:textId="77777777" w:rsidR="00381106" w:rsidRPr="00E60642" w:rsidRDefault="00381106" w:rsidP="00513901">
      <w:pPr>
        <w:pStyle w:val="Header"/>
        <w:jc w:val="right"/>
        <w:rPr>
          <w:iCs/>
          <w:sz w:val="20"/>
          <w:lang w:val="en-US"/>
        </w:rPr>
      </w:pPr>
    </w:p>
    <w:p w14:paraId="18E6E3FD" w14:textId="7BCE3805" w:rsidR="00B10EFA" w:rsidRDefault="00A72F2E" w:rsidP="00B10EFA">
      <w:pPr>
        <w:pStyle w:val="Header"/>
        <w:ind w:left="7080"/>
        <w:rPr>
          <w:iCs/>
          <w:sz w:val="20"/>
        </w:rPr>
      </w:pPr>
      <w:r>
        <w:t>RN:  0002/2025</w:t>
      </w:r>
    </w:p>
    <w:p w14:paraId="6CC52FA8" w14:textId="77777777" w:rsidR="006009EE" w:rsidRDefault="006009EE" w:rsidP="00A84973">
      <w:pPr>
        <w:pStyle w:val="Subtitle"/>
        <w:jc w:val="both"/>
        <w:rPr>
          <w:rFonts w:asciiTheme="minorHAnsi" w:hAnsiTheme="minorHAnsi" w:cstheme="minorHAnsi"/>
          <w:b/>
          <w:i w:val="0"/>
          <w:color w:val="16286F"/>
          <w:sz w:val="32"/>
          <w:szCs w:val="28"/>
        </w:rPr>
      </w:pPr>
    </w:p>
    <w:p w14:paraId="63C23C8F" w14:textId="788A5FE1" w:rsidR="005F538D" w:rsidRPr="00D267ED" w:rsidRDefault="00A72F2E" w:rsidP="005F538D">
      <w:pPr>
        <w:pStyle w:val="Subtitle"/>
        <w:jc w:val="both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Zapisnik o in</w:t>
      </w:r>
      <w:r w:rsidR="00A85D41"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tervenciji</w:t>
      </w: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 xml:space="preserve"> za Uslugu „Billy </w:t>
      </w:r>
    </w:p>
    <w:p w14:paraId="1A18721D" w14:textId="6112888F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Naziv klijenta: Domaća radinost, vl Mirka Mirkić, Ivekova 3, 23000 Zadar</w:t>
      </w:r>
    </w:p>
    <w:p w14:paraId="36DE738A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OIB: 22123432123</w:t>
      </w:r>
    </w:p>
    <w:p w14:paraId="0F034708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Kontakt: sadsadsa</w:t>
      </w:r>
    </w:p>
    <w:p w14:paraId="3EA51500" w14:textId="77777777" w:rsidR="000875AD" w:rsidRPr="000875AD" w:rsidRDefault="000875AD" w:rsidP="000875AD">
      <w:pPr>
        <w:spacing w:after="0" w:line="240" w:lineRule="auto"/>
        <w:jc w:val="both"/>
        <w:rPr>
          <w:rFonts w:ascii="Arial" w:hAnsi="Arial" w:cs="Arial"/>
          <w:sz w:val="20"/>
          <w:lang w:val="de-DE"/>
        </w:rPr>
      </w:pPr>
    </w:p>
    <w:p w14:paraId="6E91656A" w14:textId="5E23694E" w:rsidR="00433077" w:rsidRPr="00433077" w:rsidRDefault="00433077" w:rsidP="000875AD">
      <w:pPr>
        <w:spacing w:after="0" w:line="240" w:lineRule="auto"/>
        <w:jc w:val="both"/>
        <w:rPr>
          <w:rFonts w:ascii="Arial" w:hAnsi="Arial" w:cs="Arial"/>
          <w:sz w:val="20"/>
          <w:szCs w:val="20"/>
          <w:lang w:val="de-DE"/>
        </w:rPr>
      </w:pPr>
    </w:p>
    <w:p w14:paraId="19AFD517" w14:textId="134C89A1" w:rsidR="00CB0A26" w:rsidRPr="00A55048" w:rsidRDefault="00CB0A26" w:rsidP="00DA72DC">
      <w:pPr>
        <w:jc w:val="both"/>
        <w:rPr>
          <w:rFonts w:eastAsia="Times New Roman" w:cs="Arial"/>
          <w:color w:val="000000"/>
          <w:lang w:eastAsia="hr-HR"/>
        </w:rPr>
      </w:pPr>
      <w:r>
        <w:rPr>
          <w:rFonts w:eastAsia="Calibri" w:cs="Calibri"/>
        </w:rPr>
        <w:t>Mjesto i datum</w:t>
      </w:r>
      <w:r w:rsidR="00E60642">
        <w:rPr>
          <w:rFonts w:eastAsia="Calibri" w:cs="Calibri"/>
        </w:rPr>
        <w:t>:</w:t>
      </w:r>
      <w:r w:rsidR="004305BA">
        <w:rPr>
          <w:rFonts w:eastAsia="Calibri" w:cs="Calibri"/>
        </w:rPr>
        <w:t xml:space="preserve"> ____________________________</w:t>
      </w:r>
    </w:p>
    <w:p w14:paraId="078CD69F" w14:textId="77777777" w:rsidR="004B6BA0" w:rsidRDefault="004B6BA0" w:rsidP="00A84973">
      <w:pPr>
        <w:jc w:val="both"/>
        <w:rPr>
          <w:rFonts w:ascii="Arial" w:hAnsi="Arial" w:cs="Arial"/>
          <w:sz w:val="20"/>
          <w:szCs w:val="20"/>
        </w:rPr>
      </w:pPr>
    </w:p>
    <w:p w14:paraId="41124B02" w14:textId="77777777" w:rsidR="00A95287" w:rsidRDefault="00B10211" w:rsidP="00A72F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A72F2E">
        <w:rPr>
          <w:rFonts w:ascii="Arial" w:hAnsi="Arial" w:cs="Arial"/>
          <w:sz w:val="20"/>
          <w:szCs w:val="20"/>
        </w:rPr>
        <w:t>rsta izvršenih radova:</w:t>
      </w:r>
    </w:p>
    <w:p w14:paraId="4A237588" w14:textId="5A520B12" w:rsidR="00A85D41" w:rsidRPr="0067382C" w:rsidRDefault="00A85D41" w:rsidP="0067382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885"/>
        <w:gridCol w:w="2879"/>
        <w:gridCol w:w="1244"/>
        <w:gridCol w:w="2280"/>
        <w:gridCol w:w="1774"/>
      </w:tblGrid>
      <w:tr w:rsidR="004B6BA0" w14:paraId="25874367" w14:textId="77777777" w:rsidTr="00433077">
        <w:tc>
          <w:tcPr>
            <w:tcW w:w="885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4CDB5D8E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879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16A0E7BB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</w:t>
            </w:r>
            <w:r w:rsidR="00B10211">
              <w:rPr>
                <w:rFonts w:ascii="Arial" w:hAnsi="Arial" w:cs="Arial"/>
                <w:sz w:val="20"/>
                <w:szCs w:val="20"/>
              </w:rPr>
              <w:t xml:space="preserve"> Opreme</w:t>
            </w:r>
          </w:p>
        </w:tc>
        <w:tc>
          <w:tcPr>
            <w:tcW w:w="124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35E6ADED" w14:textId="1F003CDA" w:rsidR="004B6BA0" w:rsidRDefault="00333061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280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6DAB3164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77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5B92B06E" w14:textId="6D545C42" w:rsidR="004B6BA0" w:rsidRDefault="00997C24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OTP</w:t>
            </w:r>
          </w:p>
        </w:tc>
      </w:tr>
      <w:tr>
        <w:tc>
          <w:tcPr>
            <w:tcW w:type="dxa" w:w="88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287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Desk mini</w:t>
            </w:r>
          </w:p>
        </w:tc>
        <w:tc>
          <w:tcPr>
            <w:tcW w:type="dxa" w:w="124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280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test216</w:t>
            </w:r>
          </w:p>
        </w:tc>
        <w:tc>
          <w:tcPr>
            <w:tcW w:type="dxa" w:w="177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265B423B" w14:textId="77777777" w:rsidR="00B10211" w:rsidRDefault="00B10211" w:rsidP="004B6BA0">
      <w:pPr>
        <w:jc w:val="both"/>
        <w:rPr>
          <w:rFonts w:ascii="Arial" w:hAnsi="Arial" w:cs="Arial"/>
          <w:sz w:val="20"/>
          <w:szCs w:val="20"/>
        </w:rPr>
      </w:pPr>
    </w:p>
    <w:p w14:paraId="12FA505F" w14:textId="0E060BCC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 se dogodila uslijed:</w:t>
      </w:r>
    </w:p>
    <w:p w14:paraId="61BFBAB8" w14:textId="387CB343" w:rsidR="004B6BA0" w:rsidRDefault="00A85D41" w:rsidP="004B6BA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greške na Opremi/uređaju (bez dodatnih troškova Klijentu)</w:t>
      </w:r>
    </w:p>
    <w:p w14:paraId="136B008F" w14:textId="22F5DB39" w:rsidR="00C46739" w:rsidRDefault="00A85D41" w:rsidP="00C4673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pogrešnog rada korisnika (mogući dodatni troškovi Klijentu)</w:t>
      </w:r>
    </w:p>
    <w:p w14:paraId="7EF735B0" w14:textId="434ED509" w:rsidR="00A85D41" w:rsidRDefault="00A85D41" w:rsidP="00A85D4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nečeg trećeg:</w:t>
      </w:r>
    </w:p>
    <w:p w14:paraId="0B6DE801" w14:textId="77777777" w:rsidR="000510B3" w:rsidRDefault="00A85D41" w:rsidP="00A85D41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Potrebno navesti, te obrazložiti  u n</w:t>
      </w:r>
      <w:r w:rsidR="00061154">
        <w:rPr>
          <w:rFonts w:ascii="Arial" w:hAnsi="Arial" w:cs="Arial"/>
          <w:sz w:val="20"/>
          <w:szCs w:val="20"/>
        </w:rPr>
        <w:t>apomeni</w:t>
      </w:r>
      <w:r w:rsidR="00C46739">
        <w:rPr>
          <w:rFonts w:ascii="Arial" w:hAnsi="Arial" w:cs="Arial"/>
          <w:sz w:val="20"/>
          <w:szCs w:val="20"/>
        </w:rPr>
        <w:t xml:space="preserve">: </w:t>
      </w:r>
    </w:p>
    <w:p w14:paraId="6351392D" w14:textId="2AB280E6" w:rsidR="00061154" w:rsidRPr="00061154" w:rsidRDefault="00C46739" w:rsidP="0006115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48"/>
        <w:gridCol w:w="1333"/>
        <w:gridCol w:w="2693"/>
        <w:gridCol w:w="1554"/>
      </w:tblGrid>
      <w:tr w:rsidR="00A85D41" w14:paraId="15F0EFA7" w14:textId="77777777" w:rsidTr="00333061">
        <w:tc>
          <w:tcPr>
            <w:tcW w:w="534" w:type="dxa"/>
          </w:tcPr>
          <w:p w14:paraId="05F09E24" w14:textId="0829D57B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948" w:type="dxa"/>
          </w:tcPr>
          <w:p w14:paraId="7AEF7B8E" w14:textId="02C93621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 zamjenskog uređaja</w:t>
            </w:r>
          </w:p>
        </w:tc>
        <w:tc>
          <w:tcPr>
            <w:tcW w:w="1333" w:type="dxa"/>
          </w:tcPr>
          <w:p w14:paraId="5063E46E" w14:textId="5F71C94F" w:rsidR="00A85D41" w:rsidRDefault="00333061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693" w:type="dxa"/>
          </w:tcPr>
          <w:p w14:paraId="233F34E4" w14:textId="01003E93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554" w:type="dxa"/>
          </w:tcPr>
          <w:p w14:paraId="4ADCDC01" w14:textId="3B64E755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Inv.broj</w:t>
            </w:r>
            <w:proofErr w:type="spellEnd"/>
          </w:p>
        </w:tc>
      </w:tr>
      <w:tr w:rsidR="00E22EC6" w14:paraId="318FB436" w14:textId="77777777" w:rsidTr="00333061">
        <w:tc>
          <w:tcPr>
            <w:tcW w:w="534" w:type="dxa"/>
          </w:tcPr>
          <w:p w14:paraId="5726929D" w14:textId="79DD01FF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7DD36CAB" w14:textId="2CD1C32B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2FCE1F2" w14:textId="3CA59E51" w:rsidR="00E22EC6" w:rsidRPr="00037571" w:rsidRDefault="00E22EC6" w:rsidP="00E22EC6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74C447" w14:textId="776143EA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14:paraId="5C9A9695" w14:textId="45FC2161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CBD5F6" w14:textId="77777777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</w:p>
    <w:p w14:paraId="3F8542CE" w14:textId="7D3D59E6" w:rsidR="007725C0" w:rsidRPr="00D27646" w:rsidRDefault="0067382C" w:rsidP="007725C0">
      <w:pPr>
        <w:jc w:val="both"/>
        <w:rPr>
          <w:szCs w:val="20"/>
        </w:rPr>
      </w:pPr>
      <w:r>
        <w:rPr>
          <w:szCs w:val="20"/>
        </w:rPr>
        <w:t>NAPOMENA</w:t>
      </w:r>
      <w:r w:rsidR="00856258">
        <w:rPr>
          <w:szCs w:val="20"/>
        </w:rPr>
        <w:t>:</w:t>
      </w:r>
      <w:r w:rsidR="00C42F07">
        <w:rPr>
          <w:szCs w:val="20"/>
        </w:rPr>
        <w:t xml:space="preserve"> </w:t>
      </w:r>
      <w:r w:rsidR="00F7495A" w:rsidRPr="00F7495A">
        <w:rPr>
          <w:rFonts w:ascii="Arial" w:hAnsi="Arial" w:cs="Arial"/>
          <w:sz w:val="20"/>
        </w:rPr>
      </w:r>
    </w:p>
    <w:p w14:paraId="2A91DECA" w14:textId="7660A9FB" w:rsidR="00E02DB3" w:rsidRPr="00506160" w:rsidRDefault="00704424" w:rsidP="007725C0">
      <w:pPr>
        <w:jc w:val="both"/>
        <w:rPr>
          <w:szCs w:val="20"/>
          <w:lang w:val="en-US"/>
        </w:rPr>
      </w:pPr>
      <w:r>
        <w:rPr>
          <w:szCs w:val="20"/>
        </w:rPr>
        <w:t xml:space="preserve"> </w:t>
      </w:r>
      <w:r w:rsidR="003F3A83">
        <w:rPr>
          <w:szCs w:val="20"/>
        </w:rPr>
        <w:t>.</w:t>
      </w:r>
      <w:r w:rsidR="00F3575B">
        <w:rPr>
          <w:szCs w:val="20"/>
        </w:rPr>
        <w:t>__________________________________________________________________________</w:t>
      </w:r>
    </w:p>
    <w:p w14:paraId="7CA4AFC7" w14:textId="6AE7E832" w:rsidR="0067382C" w:rsidRDefault="0067382C" w:rsidP="00153D18">
      <w:pPr>
        <w:ind w:left="708"/>
        <w:rPr>
          <w:szCs w:val="20"/>
        </w:rPr>
      </w:pPr>
    </w:p>
    <w:p w14:paraId="5DC3B14F" w14:textId="28DC1105" w:rsidR="0017463C" w:rsidRDefault="00306B84" w:rsidP="00153D18">
      <w:pPr>
        <w:ind w:left="708"/>
        <w:rPr>
          <w:szCs w:val="20"/>
        </w:rPr>
      </w:pPr>
      <w:r>
        <w:rPr>
          <w:szCs w:val="20"/>
        </w:rPr>
        <w:t xml:space="preserve">       </w:t>
      </w:r>
      <w:r w:rsidRPr="00306B84">
        <w:rPr>
          <w:szCs w:val="20"/>
        </w:rPr>
        <w:t>{{</w:t>
      </w:r>
      <w:proofErr w:type="spellStart"/>
      <w:r w:rsidRPr="00306B84">
        <w:rPr>
          <w:szCs w:val="20"/>
        </w:rPr>
        <w:t>digital_signature</w:t>
      </w:r>
      <w:proofErr w:type="spellEnd"/>
      <w:r w:rsidRPr="00306B84">
        <w:rPr>
          <w:szCs w:val="20"/>
        </w:rPr>
        <w:t>}}</w:t>
      </w:r>
    </w:p>
    <w:p w14:paraId="4A25DB32" w14:textId="77777777" w:rsidR="00153D18" w:rsidRDefault="00153D18" w:rsidP="00153D18">
      <w:pPr>
        <w:ind w:left="708"/>
        <w:rPr>
          <w:szCs w:val="20"/>
        </w:rPr>
      </w:pPr>
      <w:r>
        <w:rPr>
          <w:szCs w:val="20"/>
        </w:rPr>
        <w:t>_______________________</w:t>
      </w:r>
      <w:r>
        <w:rPr>
          <w:szCs w:val="20"/>
        </w:rPr>
        <w:tab/>
      </w:r>
      <w:r>
        <w:rPr>
          <w:szCs w:val="20"/>
        </w:rPr>
        <w:tab/>
        <w:t>MP</w:t>
      </w:r>
      <w:r>
        <w:rPr>
          <w:szCs w:val="20"/>
        </w:rPr>
        <w:tab/>
      </w:r>
      <w:r>
        <w:rPr>
          <w:szCs w:val="20"/>
        </w:rPr>
        <w:tab/>
        <w:t>________________________</w:t>
      </w:r>
    </w:p>
    <w:p w14:paraId="2956F5D7" w14:textId="77777777" w:rsidR="00153D18" w:rsidRDefault="00153D18" w:rsidP="00153D18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         </w:t>
      </w:r>
      <w:r>
        <w:rPr>
          <w:szCs w:val="20"/>
        </w:rPr>
        <w:tab/>
        <w:t xml:space="preserve">    Ime i prezime                                                                           Ime i Prezime</w:t>
      </w:r>
    </w:p>
    <w:p w14:paraId="529205ED" w14:textId="5CF3BD34" w:rsidR="00266625" w:rsidRPr="00E22624" w:rsidRDefault="00153D18" w:rsidP="00E22624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</w:t>
      </w:r>
      <w:r w:rsidR="00AE1992">
        <w:rPr>
          <w:szCs w:val="20"/>
        </w:rPr>
        <w:t xml:space="preserve">             BILLY POS d.o.o.</w:t>
      </w:r>
    </w:p>
    <w:sectPr w:rsidR="00266625" w:rsidRPr="00E22624" w:rsidSect="006F1FD3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A7110" w14:textId="77777777" w:rsidR="004B6D92" w:rsidRDefault="004B6D92" w:rsidP="00DA7020">
      <w:pPr>
        <w:spacing w:after="0" w:line="240" w:lineRule="auto"/>
      </w:pPr>
      <w:r>
        <w:separator/>
      </w:r>
    </w:p>
  </w:endnote>
  <w:endnote w:type="continuationSeparator" w:id="0">
    <w:p w14:paraId="4E3A6D19" w14:textId="77777777" w:rsidR="004B6D92" w:rsidRDefault="004B6D92" w:rsidP="00D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Humnst777 Lt BT">
    <w:altName w:val="Lucida Sans Unicode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E4E2" w14:textId="77777777" w:rsidR="005B7CEA" w:rsidRPr="00AA0CD2" w:rsidRDefault="005B7CEA" w:rsidP="001B7263">
    <w:pPr>
      <w:pStyle w:val="Footer"/>
      <w:jc w:val="right"/>
      <w:rPr>
        <w:sz w:val="12"/>
      </w:rPr>
    </w:pPr>
  </w:p>
  <w:p w14:paraId="3F719322" w14:textId="77777777" w:rsidR="005B7CEA" w:rsidRDefault="005B7CEA" w:rsidP="001B7263">
    <w:pPr>
      <w:pStyle w:val="Footer"/>
      <w:jc w:val="right"/>
      <w:rPr>
        <w:sz w:val="12"/>
      </w:rPr>
    </w:pPr>
  </w:p>
  <w:p w14:paraId="032661D0" w14:textId="77777777" w:rsidR="005B7CEA" w:rsidRDefault="005B7CEA" w:rsidP="001B7263">
    <w:pPr>
      <w:pStyle w:val="Footer"/>
      <w:jc w:val="right"/>
      <w:rPr>
        <w:sz w:val="12"/>
      </w:rPr>
    </w:pPr>
  </w:p>
  <w:p w14:paraId="72830F99" w14:textId="77777777" w:rsidR="005B7CEA" w:rsidRDefault="005B7CEA" w:rsidP="00AA0CD2">
    <w:pPr>
      <w:pStyle w:val="Footer"/>
      <w:rPr>
        <w:sz w:val="20"/>
      </w:rPr>
    </w:pPr>
    <w:r>
      <w:rPr>
        <w:rFonts w:ascii="Calibri" w:hAnsi="Calibri"/>
        <w:noProof/>
        <w:lang w:eastAsia="hr-HR"/>
      </w:rPr>
      <w:drawing>
        <wp:anchor distT="0" distB="0" distL="114300" distR="114300" simplePos="0" relativeHeight="251667456" behindDoc="1" locked="0" layoutInCell="1" allowOverlap="1" wp14:anchorId="23FA823C" wp14:editId="5C631023">
          <wp:simplePos x="0" y="0"/>
          <wp:positionH relativeFrom="column">
            <wp:posOffset>9830</wp:posOffset>
          </wp:positionH>
          <wp:positionV relativeFrom="paragraph">
            <wp:posOffset>140970</wp:posOffset>
          </wp:positionV>
          <wp:extent cx="842400" cy="324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4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FA52C7" w14:textId="4E5B6A7F" w:rsidR="005B7CEA" w:rsidRDefault="005B7CEA" w:rsidP="00AA0CD2">
    <w:pPr>
      <w:pStyle w:val="Footer"/>
      <w:tabs>
        <w:tab w:val="left" w:pos="876"/>
      </w:tabs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015667">
      <w:rPr>
        <w:sz w:val="20"/>
      </w:rPr>
      <w:fldChar w:fldCharType="begin"/>
    </w:r>
    <w:r w:rsidRPr="00015667">
      <w:rPr>
        <w:sz w:val="20"/>
      </w:rPr>
      <w:instrText>PAGE   \* MERGEFORMAT</w:instrText>
    </w:r>
    <w:r w:rsidRPr="00015667">
      <w:rPr>
        <w:sz w:val="20"/>
      </w:rPr>
      <w:fldChar w:fldCharType="separate"/>
    </w:r>
    <w:r w:rsidR="0067382C">
      <w:rPr>
        <w:noProof/>
        <w:sz w:val="20"/>
      </w:rPr>
      <w:t>2</w:t>
    </w:r>
    <w:r w:rsidRPr="00015667">
      <w:rPr>
        <w:sz w:val="20"/>
      </w:rPr>
      <w:fldChar w:fldCharType="end"/>
    </w:r>
    <w:r w:rsidRPr="00015667">
      <w:rPr>
        <w:sz w:val="20"/>
      </w:rPr>
      <w:t>/</w:t>
    </w:r>
    <w:r w:rsidR="00266625">
      <w:rPr>
        <w:sz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491B" w14:textId="77777777" w:rsidR="005B7CEA" w:rsidRDefault="005B7CEA" w:rsidP="00032C40">
    <w:pPr>
      <w:pStyle w:val="Footernasl"/>
      <w:rPr>
        <w:rFonts w:ascii="Calibri" w:hAnsi="Calibri"/>
      </w:rPr>
    </w:pPr>
  </w:p>
  <w:p w14:paraId="307D5811" w14:textId="77777777" w:rsidR="005B7CEA" w:rsidRDefault="005B7CEA" w:rsidP="00032C40">
    <w:pPr>
      <w:pStyle w:val="Footernasl"/>
      <w:rPr>
        <w:rFonts w:ascii="Calibri" w:hAnsi="Calibri"/>
      </w:rPr>
    </w:pPr>
  </w:p>
  <w:p w14:paraId="53A8540C" w14:textId="77777777" w:rsidR="005B7CEA" w:rsidRDefault="005B7CEA" w:rsidP="00032C40">
    <w:pPr>
      <w:pStyle w:val="Footernasl"/>
      <w:rPr>
        <w:rFonts w:ascii="Calibri" w:hAnsi="Calibri"/>
      </w:rPr>
    </w:pPr>
  </w:p>
  <w:p w14:paraId="7BAD4252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46A7BA" wp14:editId="329D7665">
              <wp:simplePos x="0" y="0"/>
              <wp:positionH relativeFrom="column">
                <wp:posOffset>1980235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D744D4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M9ywEAAPYDAAAOAAAAZHJzL2Uyb0RvYy54bWysU8Fu2zAMvQ/YPwi6L7a7dh2M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3C2DA" wp14:editId="1FE70DF3">
              <wp:simplePos x="0" y="0"/>
              <wp:positionH relativeFrom="column">
                <wp:posOffset>3986200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F4AA8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ED434" wp14:editId="19EFC02F">
              <wp:simplePos x="0" y="0"/>
              <wp:positionH relativeFrom="column">
                <wp:posOffset>5762295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F8C130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W3ywEAAPYDAAAOAAAAZHJzL2Uyb0RvYy54bWysU8Fu2zAMvQ/YPwi6L7a7dliN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C9721" wp14:editId="012E8E7B">
              <wp:simplePos x="0" y="0"/>
              <wp:positionH relativeFrom="column">
                <wp:posOffset>-11100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991A0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" strokecolor="black [3213]" strokeweight=".5pt">
              <v:stroke joinstyle="miter"/>
            </v:line>
          </w:pict>
        </mc:Fallback>
      </mc:AlternateContent>
    </w:r>
  </w:p>
  <w:p w14:paraId="40D64E8E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1CAEB7" wp14:editId="51679EDD">
              <wp:simplePos x="0" y="0"/>
              <wp:positionH relativeFrom="column">
                <wp:posOffset>2238045</wp:posOffset>
              </wp:positionH>
              <wp:positionV relativeFrom="paragraph">
                <wp:posOffset>1270</wp:posOffset>
              </wp:positionV>
              <wp:extent cx="1509395" cy="430530"/>
              <wp:effectExtent l="0" t="0" r="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9395" cy="430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8DD423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Član uprave</w:t>
                          </w: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: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Damir </w:t>
                          </w: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Lesničar</w:t>
                          </w:r>
                          <w:proofErr w:type="spellEnd"/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  <w:p w14:paraId="3E102C7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Temeljni kapital: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132.722,81 EUR</w:t>
                          </w:r>
                        </w:p>
                        <w:p w14:paraId="0D85A9D8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Upisano kod Trgovačkog suda u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Zagrebu</w:t>
                          </w:r>
                        </w:p>
                        <w:p w14:paraId="5BD17F2F" w14:textId="77777777" w:rsidR="0033401B" w:rsidRPr="006E5780" w:rsidRDefault="0033401B" w:rsidP="0033401B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MBS: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081074998</w:t>
                          </w:r>
                        </w:p>
                        <w:p w14:paraId="1E3EFAF4" w14:textId="1D08C252" w:rsidR="005B7CEA" w:rsidRPr="006E5780" w:rsidRDefault="005B7CEA" w:rsidP="00032C40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1CAEB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176.2pt;margin-top:.1pt;width:118.85pt;height:33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" filled="f" stroked="f">
              <v:textbox inset="0,0,0,0">
                <w:txbxContent>
                  <w:p w14:paraId="4A8DD423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Član uprave</w:t>
                    </w: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: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Damir </w:t>
                    </w: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Lesničar</w:t>
                    </w:r>
                    <w:proofErr w:type="spellEnd"/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</w:t>
                    </w:r>
                  </w:p>
                  <w:p w14:paraId="3E102C7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Temeljni kapital: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132.722,81 EUR</w:t>
                    </w:r>
                  </w:p>
                  <w:p w14:paraId="0D85A9D8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Upisano kod Trgovačkog suda u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Zagrebu</w:t>
                    </w:r>
                  </w:p>
                  <w:p w14:paraId="5BD17F2F" w14:textId="77777777" w:rsidR="0033401B" w:rsidRPr="006E5780" w:rsidRDefault="0033401B" w:rsidP="0033401B">
                    <w:pPr>
                      <w:spacing w:after="0" w:line="216" w:lineRule="auto"/>
                      <w:rPr>
                        <w:spacing w:val="-4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MBS: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081074998</w:t>
                    </w:r>
                  </w:p>
                  <w:p w14:paraId="1E3EFAF4" w14:textId="1D08C252" w:rsidR="005B7CEA" w:rsidRPr="006E5780" w:rsidRDefault="005B7CEA" w:rsidP="00032C40">
                    <w:pPr>
                      <w:spacing w:after="0" w:line="216" w:lineRule="auto"/>
                      <w:rPr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465762" wp14:editId="18930EF0">
              <wp:simplePos x="0" y="0"/>
              <wp:positionH relativeFrom="column">
                <wp:posOffset>192710</wp:posOffset>
              </wp:positionH>
              <wp:positionV relativeFrom="paragraph">
                <wp:posOffset>1270</wp:posOffset>
              </wp:positionV>
              <wp:extent cx="1651000" cy="433070"/>
              <wp:effectExtent l="0" t="0" r="6350" b="508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E909F5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 POS d.o.o.</w:t>
                          </w:r>
                        </w:p>
                        <w:p w14:paraId="6D2FABB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Petrius</w:t>
                          </w:r>
                          <w:proofErr w:type="spellEnd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Centar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Radnička cesta 177</w:t>
                          </w:r>
                        </w:p>
                        <w:p w14:paraId="58DC19D2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HR-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10000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Zagreb, Hrvatska</w:t>
                          </w:r>
                        </w:p>
                        <w:p w14:paraId="0ED774EB" w14:textId="77777777" w:rsidR="0033401B" w:rsidRPr="008D328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Tel: +385.1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.6402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019,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Fax: +385.1.6402001</w:t>
                          </w:r>
                        </w:p>
                        <w:p w14:paraId="7AAD16DC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e-mail: prodaja@billy.hr</w:t>
                          </w:r>
                        </w:p>
                        <w:p w14:paraId="70270325" w14:textId="39D4D860" w:rsidR="005B7CEA" w:rsidRPr="001574C2" w:rsidRDefault="005B7CEA" w:rsidP="00032C40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465762" id="Text Box 10" o:spid="_x0000_s1027" type="#_x0000_t202" style="position:absolute;left:0;text-align:left;margin-left:15.15pt;margin-top:.1pt;width:130pt;height:34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" filled="f" stroked="f">
              <v:textbox inset="0,0,0,0">
                <w:txbxContent>
                  <w:p w14:paraId="1EE909F5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 POS d.o.o.</w:t>
                    </w:r>
                  </w:p>
                  <w:p w14:paraId="6D2FABB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Petrius</w:t>
                    </w:r>
                    <w:proofErr w:type="spellEnd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Centar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,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Radnička cesta 177</w:t>
                    </w:r>
                  </w:p>
                  <w:p w14:paraId="58DC19D2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HR-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10000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Zagreb, Hrvatska</w:t>
                    </w:r>
                  </w:p>
                  <w:p w14:paraId="0ED774EB" w14:textId="77777777" w:rsidR="0033401B" w:rsidRPr="008D328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Tel: +385.1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.6402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019,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Fax: +385.1.6402001</w:t>
                    </w:r>
                  </w:p>
                  <w:p w14:paraId="7AAD16DC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e-mail: prodaja@billy.hr</w:t>
                    </w:r>
                  </w:p>
                  <w:p w14:paraId="70270325" w14:textId="39D4D860" w:rsidR="005B7CEA" w:rsidRPr="001574C2" w:rsidRDefault="005B7CEA" w:rsidP="00032C40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B0D9D6" wp14:editId="07A1DFFB">
              <wp:simplePos x="0" y="0"/>
              <wp:positionH relativeFrom="column">
                <wp:posOffset>4325925</wp:posOffset>
              </wp:positionH>
              <wp:positionV relativeFrom="paragraph">
                <wp:posOffset>1270</wp:posOffset>
              </wp:positionV>
              <wp:extent cx="1254125" cy="433070"/>
              <wp:effectExtent l="0" t="0" r="3175" b="508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B635E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OIB: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43791431162</w:t>
                          </w:r>
                        </w:p>
                        <w:p w14:paraId="3D3DCFBB" w14:textId="77777777" w:rsidR="0033401B" w:rsidRPr="00BF494B" w:rsidRDefault="0033401B" w:rsidP="0033401B">
                          <w:pPr>
                            <w:spacing w:after="0" w:line="216" w:lineRule="auto"/>
                            <w:rPr>
                              <w:rFonts w:cstheme="minorHAnsi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IB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AN: </w:t>
                          </w:r>
                          <w:r w:rsidRPr="00882D06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HR1424070001100047410</w:t>
                          </w:r>
                        </w:p>
                        <w:p w14:paraId="07570E5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OTP banka d.d. Split, Hrvatska</w:t>
                          </w:r>
                        </w:p>
                        <w:p w14:paraId="31CE6F3C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www.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billy.hr</w:t>
                          </w:r>
                        </w:p>
                        <w:p w14:paraId="31AD1BC5" w14:textId="0D8ECEA6" w:rsidR="005B7CEA" w:rsidRPr="00BD0118" w:rsidRDefault="005B7CEA" w:rsidP="00032C40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CB0D9D6" id="Text Box 15" o:spid="_x0000_s1028" type="#_x0000_t202" style="position:absolute;left:0;text-align:left;margin-left:340.6pt;margin-top:.1pt;width:98.75pt;height:34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" filled="f" stroked="f">
              <v:textbox inset="0,0,0,0">
                <w:txbxContent>
                  <w:p w14:paraId="64B635E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OIB: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43791431162</w:t>
                    </w:r>
                  </w:p>
                  <w:p w14:paraId="3D3DCFBB" w14:textId="77777777" w:rsidR="0033401B" w:rsidRPr="00BF494B" w:rsidRDefault="0033401B" w:rsidP="0033401B">
                    <w:pPr>
                      <w:spacing w:after="0" w:line="216" w:lineRule="auto"/>
                      <w:rPr>
                        <w:rFonts w:cstheme="minorHAnsi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IB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AN: </w:t>
                    </w:r>
                    <w:r w:rsidRPr="00882D06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HR1424070001100047410</w:t>
                    </w:r>
                  </w:p>
                  <w:p w14:paraId="07570E5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OTP banka d.d. Split, Hrvatska</w:t>
                    </w:r>
                  </w:p>
                  <w:p w14:paraId="31CE6F3C" w14:textId="77777777" w:rsidR="0033401B" w:rsidRPr="00BD0118" w:rsidRDefault="0033401B" w:rsidP="0033401B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  <w:r w:rsidRPr="00BD0118"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www.</w:t>
                    </w: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billy.hr</w:t>
                    </w:r>
                  </w:p>
                  <w:p w14:paraId="31AD1BC5" w14:textId="0D8ECEA6" w:rsidR="005B7CEA" w:rsidRPr="00BD0118" w:rsidRDefault="005B7CEA" w:rsidP="00032C40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89086B5" w14:textId="77777777" w:rsidR="005B7CEA" w:rsidRDefault="005B7CEA" w:rsidP="00032C40">
    <w:pPr>
      <w:pStyle w:val="Footernasl"/>
      <w:rPr>
        <w:rFonts w:ascii="Calibri" w:hAnsi="Calibri"/>
      </w:rPr>
    </w:pPr>
  </w:p>
  <w:p w14:paraId="5B8CC7E3" w14:textId="77777777" w:rsidR="005B7CEA" w:rsidRDefault="005B7CEA" w:rsidP="00032C40">
    <w:pPr>
      <w:pStyle w:val="Footernasl"/>
      <w:ind w:left="0"/>
      <w:rPr>
        <w:rFonts w:ascii="Calibri" w:hAnsi="Calibri"/>
      </w:rPr>
    </w:pPr>
  </w:p>
  <w:p w14:paraId="42DD2C4D" w14:textId="77777777" w:rsidR="005B7CEA" w:rsidRPr="0096077E" w:rsidRDefault="005B7CEA" w:rsidP="00032C40">
    <w:pPr>
      <w:pStyle w:val="Footernasl"/>
      <w:ind w:left="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D1084" w14:textId="77777777" w:rsidR="004B6D92" w:rsidRDefault="004B6D92" w:rsidP="00DA7020">
      <w:pPr>
        <w:spacing w:after="0" w:line="240" w:lineRule="auto"/>
      </w:pPr>
      <w:r>
        <w:separator/>
      </w:r>
    </w:p>
  </w:footnote>
  <w:footnote w:type="continuationSeparator" w:id="0">
    <w:p w14:paraId="53B2B323" w14:textId="77777777" w:rsidR="004B6D92" w:rsidRDefault="004B6D92" w:rsidP="00DA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BA6CA" w14:textId="77777777" w:rsidR="00912F66" w:rsidRPr="00AF1F35" w:rsidRDefault="00912F66" w:rsidP="00912F66">
    <w:pPr>
      <w:pStyle w:val="Header"/>
      <w:ind w:left="-142"/>
      <w:rPr>
        <w:sz w:val="20"/>
      </w:rPr>
    </w:pPr>
    <w:r>
      <w:rPr>
        <w:noProof/>
        <w:lang w:eastAsia="hr-HR"/>
      </w:rPr>
      <w:drawing>
        <wp:inline distT="0" distB="0" distL="0" distR="0" wp14:anchorId="24BB9D66" wp14:editId="4C92175D">
          <wp:extent cx="1980000" cy="743021"/>
          <wp:effectExtent l="0" t="0" r="127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000" cy="743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</w:t>
    </w:r>
  </w:p>
  <w:p w14:paraId="36BA50D4" w14:textId="77777777" w:rsidR="00912F66" w:rsidRPr="00AF1F35" w:rsidRDefault="00912F66" w:rsidP="00912F66">
    <w:pPr>
      <w:pStyle w:val="Header"/>
      <w:jc w:val="right"/>
      <w:rPr>
        <w:sz w:val="20"/>
      </w:rPr>
    </w:pPr>
  </w:p>
  <w:p w14:paraId="3451F7EF" w14:textId="77777777" w:rsidR="005B7CEA" w:rsidRPr="00912F66" w:rsidRDefault="005B7CEA" w:rsidP="00912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05F"/>
    <w:multiLevelType w:val="hybridMultilevel"/>
    <w:tmpl w:val="73424F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7E71"/>
    <w:multiLevelType w:val="hybridMultilevel"/>
    <w:tmpl w:val="79ECCABA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6E3D"/>
    <w:multiLevelType w:val="hybridMultilevel"/>
    <w:tmpl w:val="C55A88CE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D8"/>
    <w:multiLevelType w:val="hybridMultilevel"/>
    <w:tmpl w:val="019870D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C7869"/>
    <w:multiLevelType w:val="hybridMultilevel"/>
    <w:tmpl w:val="552847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8526A"/>
    <w:multiLevelType w:val="hybridMultilevel"/>
    <w:tmpl w:val="77987E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00EB"/>
    <w:multiLevelType w:val="hybridMultilevel"/>
    <w:tmpl w:val="01E4C8F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A6656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6455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15CF2"/>
    <w:multiLevelType w:val="hybridMultilevel"/>
    <w:tmpl w:val="F70883B0"/>
    <w:lvl w:ilvl="0" w:tplc="FC4A6F3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3214DF"/>
    <w:multiLevelType w:val="hybridMultilevel"/>
    <w:tmpl w:val="AE98690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642D17"/>
    <w:multiLevelType w:val="hybridMultilevel"/>
    <w:tmpl w:val="23C47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53411"/>
    <w:multiLevelType w:val="hybridMultilevel"/>
    <w:tmpl w:val="473048D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EE0588"/>
    <w:multiLevelType w:val="hybridMultilevel"/>
    <w:tmpl w:val="D53AD39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9557B"/>
    <w:multiLevelType w:val="hybridMultilevel"/>
    <w:tmpl w:val="047A2052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08620">
    <w:abstractNumId w:val="7"/>
  </w:num>
  <w:num w:numId="2" w16cid:durableId="332412354">
    <w:abstractNumId w:val="5"/>
  </w:num>
  <w:num w:numId="3" w16cid:durableId="711657955">
    <w:abstractNumId w:val="6"/>
  </w:num>
  <w:num w:numId="4" w16cid:durableId="2094620414">
    <w:abstractNumId w:val="12"/>
  </w:num>
  <w:num w:numId="5" w16cid:durableId="300697156">
    <w:abstractNumId w:val="0"/>
  </w:num>
  <w:num w:numId="6" w16cid:durableId="1946230608">
    <w:abstractNumId w:val="4"/>
  </w:num>
  <w:num w:numId="7" w16cid:durableId="876771547">
    <w:abstractNumId w:val="13"/>
  </w:num>
  <w:num w:numId="8" w16cid:durableId="1540512414">
    <w:abstractNumId w:val="11"/>
  </w:num>
  <w:num w:numId="9" w16cid:durableId="1709797706">
    <w:abstractNumId w:val="8"/>
  </w:num>
  <w:num w:numId="10" w16cid:durableId="1274823871">
    <w:abstractNumId w:val="10"/>
  </w:num>
  <w:num w:numId="11" w16cid:durableId="1479415941">
    <w:abstractNumId w:val="14"/>
  </w:num>
  <w:num w:numId="12" w16cid:durableId="1250311282">
    <w:abstractNumId w:val="3"/>
  </w:num>
  <w:num w:numId="13" w16cid:durableId="1199513167">
    <w:abstractNumId w:val="9"/>
  </w:num>
  <w:num w:numId="14" w16cid:durableId="102464399">
    <w:abstractNumId w:val="1"/>
  </w:num>
  <w:num w:numId="15" w16cid:durableId="202088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11"/>
    <w:rsid w:val="00013CC5"/>
    <w:rsid w:val="00013E33"/>
    <w:rsid w:val="00015667"/>
    <w:rsid w:val="00017DED"/>
    <w:rsid w:val="000216DD"/>
    <w:rsid w:val="00022C2A"/>
    <w:rsid w:val="00027CE0"/>
    <w:rsid w:val="00032C40"/>
    <w:rsid w:val="000345D4"/>
    <w:rsid w:val="00036FA0"/>
    <w:rsid w:val="00037571"/>
    <w:rsid w:val="0004010B"/>
    <w:rsid w:val="00040EC3"/>
    <w:rsid w:val="00043D89"/>
    <w:rsid w:val="000442FC"/>
    <w:rsid w:val="0004626C"/>
    <w:rsid w:val="000510B3"/>
    <w:rsid w:val="000609CD"/>
    <w:rsid w:val="00061154"/>
    <w:rsid w:val="00063D36"/>
    <w:rsid w:val="00067A6E"/>
    <w:rsid w:val="00076264"/>
    <w:rsid w:val="00080C59"/>
    <w:rsid w:val="0008744B"/>
    <w:rsid w:val="000875AD"/>
    <w:rsid w:val="000955A8"/>
    <w:rsid w:val="00095665"/>
    <w:rsid w:val="000970A6"/>
    <w:rsid w:val="000A03E4"/>
    <w:rsid w:val="000A08BA"/>
    <w:rsid w:val="000A26D3"/>
    <w:rsid w:val="000A3369"/>
    <w:rsid w:val="000A3778"/>
    <w:rsid w:val="000A3A1A"/>
    <w:rsid w:val="000A5DBA"/>
    <w:rsid w:val="000A6406"/>
    <w:rsid w:val="000B2C29"/>
    <w:rsid w:val="000B345C"/>
    <w:rsid w:val="000C12B9"/>
    <w:rsid w:val="000C1381"/>
    <w:rsid w:val="000C6374"/>
    <w:rsid w:val="000D6E48"/>
    <w:rsid w:val="000D7EED"/>
    <w:rsid w:val="000E0DE6"/>
    <w:rsid w:val="000E6322"/>
    <w:rsid w:val="000E712D"/>
    <w:rsid w:val="000F0D2C"/>
    <w:rsid w:val="000F34D5"/>
    <w:rsid w:val="000F42D0"/>
    <w:rsid w:val="000F7CF7"/>
    <w:rsid w:val="00100407"/>
    <w:rsid w:val="00101457"/>
    <w:rsid w:val="00114FCF"/>
    <w:rsid w:val="00121953"/>
    <w:rsid w:val="00121B41"/>
    <w:rsid w:val="00130A76"/>
    <w:rsid w:val="00131988"/>
    <w:rsid w:val="00134436"/>
    <w:rsid w:val="0014002D"/>
    <w:rsid w:val="0014123C"/>
    <w:rsid w:val="00142D5E"/>
    <w:rsid w:val="001510EA"/>
    <w:rsid w:val="00152E91"/>
    <w:rsid w:val="00153D18"/>
    <w:rsid w:val="001638EF"/>
    <w:rsid w:val="00164AC0"/>
    <w:rsid w:val="00165DDE"/>
    <w:rsid w:val="00166DC1"/>
    <w:rsid w:val="00166FEF"/>
    <w:rsid w:val="00167EEF"/>
    <w:rsid w:val="0017048E"/>
    <w:rsid w:val="00173E7E"/>
    <w:rsid w:val="0017463C"/>
    <w:rsid w:val="00175490"/>
    <w:rsid w:val="00176D37"/>
    <w:rsid w:val="001772BD"/>
    <w:rsid w:val="001838D5"/>
    <w:rsid w:val="001A5D67"/>
    <w:rsid w:val="001A6DDA"/>
    <w:rsid w:val="001B7263"/>
    <w:rsid w:val="001C00A0"/>
    <w:rsid w:val="001D4B0F"/>
    <w:rsid w:val="001E268D"/>
    <w:rsid w:val="001F7AEB"/>
    <w:rsid w:val="0020067C"/>
    <w:rsid w:val="00221D7F"/>
    <w:rsid w:val="00227D9B"/>
    <w:rsid w:val="00236295"/>
    <w:rsid w:val="00240F86"/>
    <w:rsid w:val="00246400"/>
    <w:rsid w:val="00247E55"/>
    <w:rsid w:val="00251990"/>
    <w:rsid w:val="00266625"/>
    <w:rsid w:val="00274CF2"/>
    <w:rsid w:val="002844AB"/>
    <w:rsid w:val="00285CB9"/>
    <w:rsid w:val="00293CA9"/>
    <w:rsid w:val="00295670"/>
    <w:rsid w:val="00297558"/>
    <w:rsid w:val="002A313A"/>
    <w:rsid w:val="002A6296"/>
    <w:rsid w:val="002B3690"/>
    <w:rsid w:val="002E18FE"/>
    <w:rsid w:val="002F32DC"/>
    <w:rsid w:val="00306B84"/>
    <w:rsid w:val="00313647"/>
    <w:rsid w:val="003138C2"/>
    <w:rsid w:val="00313F6B"/>
    <w:rsid w:val="00316429"/>
    <w:rsid w:val="00316872"/>
    <w:rsid w:val="00321DD7"/>
    <w:rsid w:val="00323674"/>
    <w:rsid w:val="003274FE"/>
    <w:rsid w:val="00333061"/>
    <w:rsid w:val="0033401B"/>
    <w:rsid w:val="00334219"/>
    <w:rsid w:val="0033709A"/>
    <w:rsid w:val="00341C9D"/>
    <w:rsid w:val="00344E0E"/>
    <w:rsid w:val="00356093"/>
    <w:rsid w:val="0036068B"/>
    <w:rsid w:val="00367CAF"/>
    <w:rsid w:val="00373F27"/>
    <w:rsid w:val="00376AC1"/>
    <w:rsid w:val="00381106"/>
    <w:rsid w:val="00383F75"/>
    <w:rsid w:val="003A273D"/>
    <w:rsid w:val="003A3BCF"/>
    <w:rsid w:val="003B1483"/>
    <w:rsid w:val="003B6363"/>
    <w:rsid w:val="003C205C"/>
    <w:rsid w:val="003C51C8"/>
    <w:rsid w:val="003D2C58"/>
    <w:rsid w:val="003D3D95"/>
    <w:rsid w:val="003E04D8"/>
    <w:rsid w:val="003F14F6"/>
    <w:rsid w:val="003F3A83"/>
    <w:rsid w:val="003F40EA"/>
    <w:rsid w:val="003F5A2B"/>
    <w:rsid w:val="0040172B"/>
    <w:rsid w:val="00402847"/>
    <w:rsid w:val="00404203"/>
    <w:rsid w:val="00404ADE"/>
    <w:rsid w:val="004079FD"/>
    <w:rsid w:val="00421FD7"/>
    <w:rsid w:val="004253AE"/>
    <w:rsid w:val="004305BA"/>
    <w:rsid w:val="00433077"/>
    <w:rsid w:val="004333D2"/>
    <w:rsid w:val="004369AA"/>
    <w:rsid w:val="00446561"/>
    <w:rsid w:val="00446DFE"/>
    <w:rsid w:val="004713E3"/>
    <w:rsid w:val="00472BE2"/>
    <w:rsid w:val="0048030D"/>
    <w:rsid w:val="00482ADE"/>
    <w:rsid w:val="00483251"/>
    <w:rsid w:val="00483CD5"/>
    <w:rsid w:val="004846F9"/>
    <w:rsid w:val="00487E97"/>
    <w:rsid w:val="00491200"/>
    <w:rsid w:val="0049249D"/>
    <w:rsid w:val="00494471"/>
    <w:rsid w:val="00497A12"/>
    <w:rsid w:val="00497B73"/>
    <w:rsid w:val="004A0FC7"/>
    <w:rsid w:val="004B1273"/>
    <w:rsid w:val="004B3DE1"/>
    <w:rsid w:val="004B6BA0"/>
    <w:rsid w:val="004B6D92"/>
    <w:rsid w:val="004C1732"/>
    <w:rsid w:val="004C31E7"/>
    <w:rsid w:val="004D6507"/>
    <w:rsid w:val="004E556F"/>
    <w:rsid w:val="004F1737"/>
    <w:rsid w:val="004F3D4C"/>
    <w:rsid w:val="00506160"/>
    <w:rsid w:val="005110C7"/>
    <w:rsid w:val="00513901"/>
    <w:rsid w:val="00521F1A"/>
    <w:rsid w:val="00525E2B"/>
    <w:rsid w:val="00533D0F"/>
    <w:rsid w:val="00534A13"/>
    <w:rsid w:val="00540653"/>
    <w:rsid w:val="00546DB7"/>
    <w:rsid w:val="00553BEA"/>
    <w:rsid w:val="005574A8"/>
    <w:rsid w:val="00561328"/>
    <w:rsid w:val="00577141"/>
    <w:rsid w:val="005772AB"/>
    <w:rsid w:val="00582AEF"/>
    <w:rsid w:val="00591363"/>
    <w:rsid w:val="00595EC7"/>
    <w:rsid w:val="00597C5B"/>
    <w:rsid w:val="005A02EC"/>
    <w:rsid w:val="005A3C84"/>
    <w:rsid w:val="005B71F3"/>
    <w:rsid w:val="005B7A4F"/>
    <w:rsid w:val="005B7CEA"/>
    <w:rsid w:val="005C0DFE"/>
    <w:rsid w:val="005C63D2"/>
    <w:rsid w:val="005D669C"/>
    <w:rsid w:val="005D6C0D"/>
    <w:rsid w:val="005F2A8A"/>
    <w:rsid w:val="005F3BD9"/>
    <w:rsid w:val="005F4C42"/>
    <w:rsid w:val="005F538D"/>
    <w:rsid w:val="006009EE"/>
    <w:rsid w:val="00600E43"/>
    <w:rsid w:val="00602B0F"/>
    <w:rsid w:val="00615903"/>
    <w:rsid w:val="00623C6A"/>
    <w:rsid w:val="006326DF"/>
    <w:rsid w:val="0063401A"/>
    <w:rsid w:val="00641CF0"/>
    <w:rsid w:val="00644A46"/>
    <w:rsid w:val="00645C7F"/>
    <w:rsid w:val="00646D2F"/>
    <w:rsid w:val="006472B8"/>
    <w:rsid w:val="006477BC"/>
    <w:rsid w:val="006513A3"/>
    <w:rsid w:val="00663607"/>
    <w:rsid w:val="006705F7"/>
    <w:rsid w:val="0067382C"/>
    <w:rsid w:val="0067442B"/>
    <w:rsid w:val="00683477"/>
    <w:rsid w:val="0068794D"/>
    <w:rsid w:val="00687DE0"/>
    <w:rsid w:val="0069034C"/>
    <w:rsid w:val="00695536"/>
    <w:rsid w:val="00696D85"/>
    <w:rsid w:val="006A298F"/>
    <w:rsid w:val="006A2EEB"/>
    <w:rsid w:val="006B6508"/>
    <w:rsid w:val="006C0686"/>
    <w:rsid w:val="006C0F6B"/>
    <w:rsid w:val="006C6494"/>
    <w:rsid w:val="006D0252"/>
    <w:rsid w:val="006D758D"/>
    <w:rsid w:val="006E0C14"/>
    <w:rsid w:val="006E3C66"/>
    <w:rsid w:val="006E6B48"/>
    <w:rsid w:val="006E7211"/>
    <w:rsid w:val="006E7618"/>
    <w:rsid w:val="006E7935"/>
    <w:rsid w:val="006F1FD3"/>
    <w:rsid w:val="006F3923"/>
    <w:rsid w:val="006F3E2D"/>
    <w:rsid w:val="006F4D4B"/>
    <w:rsid w:val="006F50B8"/>
    <w:rsid w:val="006F63CB"/>
    <w:rsid w:val="00700223"/>
    <w:rsid w:val="00704424"/>
    <w:rsid w:val="00706B87"/>
    <w:rsid w:val="00710931"/>
    <w:rsid w:val="00716B61"/>
    <w:rsid w:val="00716CE6"/>
    <w:rsid w:val="007315D1"/>
    <w:rsid w:val="007355D7"/>
    <w:rsid w:val="007368B9"/>
    <w:rsid w:val="00745390"/>
    <w:rsid w:val="00745B8A"/>
    <w:rsid w:val="0074767A"/>
    <w:rsid w:val="00747813"/>
    <w:rsid w:val="0075138B"/>
    <w:rsid w:val="0076279A"/>
    <w:rsid w:val="007725C0"/>
    <w:rsid w:val="007750B0"/>
    <w:rsid w:val="00784D20"/>
    <w:rsid w:val="00787E40"/>
    <w:rsid w:val="00790FAF"/>
    <w:rsid w:val="00791873"/>
    <w:rsid w:val="007A01BB"/>
    <w:rsid w:val="007A1306"/>
    <w:rsid w:val="007A4209"/>
    <w:rsid w:val="007C100A"/>
    <w:rsid w:val="007D1D64"/>
    <w:rsid w:val="007D1F63"/>
    <w:rsid w:val="007D3305"/>
    <w:rsid w:val="007D37AA"/>
    <w:rsid w:val="007E18E1"/>
    <w:rsid w:val="007E6A9C"/>
    <w:rsid w:val="007F195D"/>
    <w:rsid w:val="007F4975"/>
    <w:rsid w:val="007F54BA"/>
    <w:rsid w:val="007F6A43"/>
    <w:rsid w:val="008008AC"/>
    <w:rsid w:val="00802002"/>
    <w:rsid w:val="00804998"/>
    <w:rsid w:val="00812070"/>
    <w:rsid w:val="00814AFC"/>
    <w:rsid w:val="008163EC"/>
    <w:rsid w:val="008176B8"/>
    <w:rsid w:val="00826082"/>
    <w:rsid w:val="008268D0"/>
    <w:rsid w:val="00827DC9"/>
    <w:rsid w:val="008313F9"/>
    <w:rsid w:val="0083262C"/>
    <w:rsid w:val="008338F3"/>
    <w:rsid w:val="00835E2B"/>
    <w:rsid w:val="00842ECC"/>
    <w:rsid w:val="00856258"/>
    <w:rsid w:val="00857321"/>
    <w:rsid w:val="0087000A"/>
    <w:rsid w:val="00874DC2"/>
    <w:rsid w:val="00876F53"/>
    <w:rsid w:val="00877729"/>
    <w:rsid w:val="00880ADF"/>
    <w:rsid w:val="00880C15"/>
    <w:rsid w:val="008835CA"/>
    <w:rsid w:val="008835D3"/>
    <w:rsid w:val="008969F1"/>
    <w:rsid w:val="00896C80"/>
    <w:rsid w:val="008974BF"/>
    <w:rsid w:val="008A31F7"/>
    <w:rsid w:val="008A449B"/>
    <w:rsid w:val="008B1CD2"/>
    <w:rsid w:val="008B37F2"/>
    <w:rsid w:val="008B4040"/>
    <w:rsid w:val="008B4C28"/>
    <w:rsid w:val="008B7AE6"/>
    <w:rsid w:val="008C126D"/>
    <w:rsid w:val="008C4A9B"/>
    <w:rsid w:val="008D1A4B"/>
    <w:rsid w:val="008D248A"/>
    <w:rsid w:val="008D328B"/>
    <w:rsid w:val="008D4529"/>
    <w:rsid w:val="008D5B0B"/>
    <w:rsid w:val="008D7137"/>
    <w:rsid w:val="008E2835"/>
    <w:rsid w:val="008F252B"/>
    <w:rsid w:val="008F2B87"/>
    <w:rsid w:val="009010E6"/>
    <w:rsid w:val="00901E1C"/>
    <w:rsid w:val="00912F66"/>
    <w:rsid w:val="009131F6"/>
    <w:rsid w:val="009138B8"/>
    <w:rsid w:val="00940870"/>
    <w:rsid w:val="00942A01"/>
    <w:rsid w:val="009446E5"/>
    <w:rsid w:val="00952D56"/>
    <w:rsid w:val="009577D9"/>
    <w:rsid w:val="009609CA"/>
    <w:rsid w:val="00972A32"/>
    <w:rsid w:val="00973FFD"/>
    <w:rsid w:val="009741C0"/>
    <w:rsid w:val="009753A9"/>
    <w:rsid w:val="0097583A"/>
    <w:rsid w:val="00981305"/>
    <w:rsid w:val="00997BB0"/>
    <w:rsid w:val="00997C24"/>
    <w:rsid w:val="00997FAB"/>
    <w:rsid w:val="009A0ECF"/>
    <w:rsid w:val="009A1B43"/>
    <w:rsid w:val="009A453D"/>
    <w:rsid w:val="009A7944"/>
    <w:rsid w:val="009B0323"/>
    <w:rsid w:val="009B2ADA"/>
    <w:rsid w:val="009B563A"/>
    <w:rsid w:val="009B7930"/>
    <w:rsid w:val="009C2C4B"/>
    <w:rsid w:val="009D6DD3"/>
    <w:rsid w:val="009E0D12"/>
    <w:rsid w:val="009E6CEB"/>
    <w:rsid w:val="009E70C8"/>
    <w:rsid w:val="009E70F1"/>
    <w:rsid w:val="00A1426E"/>
    <w:rsid w:val="00A171E7"/>
    <w:rsid w:val="00A23949"/>
    <w:rsid w:val="00A24500"/>
    <w:rsid w:val="00A263F5"/>
    <w:rsid w:val="00A31C9F"/>
    <w:rsid w:val="00A31FC0"/>
    <w:rsid w:val="00A32770"/>
    <w:rsid w:val="00A379C1"/>
    <w:rsid w:val="00A37FD4"/>
    <w:rsid w:val="00A473C7"/>
    <w:rsid w:val="00A476DF"/>
    <w:rsid w:val="00A50B30"/>
    <w:rsid w:val="00A56FFF"/>
    <w:rsid w:val="00A57090"/>
    <w:rsid w:val="00A72F2E"/>
    <w:rsid w:val="00A75F8A"/>
    <w:rsid w:val="00A83F0D"/>
    <w:rsid w:val="00A83F98"/>
    <w:rsid w:val="00A84973"/>
    <w:rsid w:val="00A85D41"/>
    <w:rsid w:val="00A95287"/>
    <w:rsid w:val="00A9569A"/>
    <w:rsid w:val="00A97F0E"/>
    <w:rsid w:val="00AA08C2"/>
    <w:rsid w:val="00AA0CD2"/>
    <w:rsid w:val="00AA12EB"/>
    <w:rsid w:val="00AA358C"/>
    <w:rsid w:val="00AA6ACA"/>
    <w:rsid w:val="00AB099B"/>
    <w:rsid w:val="00AB4922"/>
    <w:rsid w:val="00AB5E3E"/>
    <w:rsid w:val="00AC0A15"/>
    <w:rsid w:val="00AC5208"/>
    <w:rsid w:val="00AC602C"/>
    <w:rsid w:val="00AC71DC"/>
    <w:rsid w:val="00AD2079"/>
    <w:rsid w:val="00AD2A1F"/>
    <w:rsid w:val="00AD32B3"/>
    <w:rsid w:val="00AD6365"/>
    <w:rsid w:val="00AD740A"/>
    <w:rsid w:val="00AE1992"/>
    <w:rsid w:val="00AE37D3"/>
    <w:rsid w:val="00AE6F3C"/>
    <w:rsid w:val="00AE78D9"/>
    <w:rsid w:val="00AF1F35"/>
    <w:rsid w:val="00AF3890"/>
    <w:rsid w:val="00B043C9"/>
    <w:rsid w:val="00B04402"/>
    <w:rsid w:val="00B07F66"/>
    <w:rsid w:val="00B10211"/>
    <w:rsid w:val="00B10EFA"/>
    <w:rsid w:val="00B15CB0"/>
    <w:rsid w:val="00B15E66"/>
    <w:rsid w:val="00B16F8A"/>
    <w:rsid w:val="00B20414"/>
    <w:rsid w:val="00B205F7"/>
    <w:rsid w:val="00B3797C"/>
    <w:rsid w:val="00B4547D"/>
    <w:rsid w:val="00B50A72"/>
    <w:rsid w:val="00B532B5"/>
    <w:rsid w:val="00B53A3B"/>
    <w:rsid w:val="00B5615D"/>
    <w:rsid w:val="00B605F9"/>
    <w:rsid w:val="00B66FD3"/>
    <w:rsid w:val="00B67B30"/>
    <w:rsid w:val="00B86F79"/>
    <w:rsid w:val="00B95380"/>
    <w:rsid w:val="00B9686C"/>
    <w:rsid w:val="00BA7C91"/>
    <w:rsid w:val="00BB02EC"/>
    <w:rsid w:val="00BB66E3"/>
    <w:rsid w:val="00BC55E3"/>
    <w:rsid w:val="00BD4EE9"/>
    <w:rsid w:val="00BD5BED"/>
    <w:rsid w:val="00BD6E64"/>
    <w:rsid w:val="00BE3EFA"/>
    <w:rsid w:val="00BE7F13"/>
    <w:rsid w:val="00BF10FA"/>
    <w:rsid w:val="00BF14B8"/>
    <w:rsid w:val="00C05D3C"/>
    <w:rsid w:val="00C078B6"/>
    <w:rsid w:val="00C1131A"/>
    <w:rsid w:val="00C1264F"/>
    <w:rsid w:val="00C1519F"/>
    <w:rsid w:val="00C23978"/>
    <w:rsid w:val="00C25AEF"/>
    <w:rsid w:val="00C3313A"/>
    <w:rsid w:val="00C3329E"/>
    <w:rsid w:val="00C35543"/>
    <w:rsid w:val="00C36D24"/>
    <w:rsid w:val="00C42007"/>
    <w:rsid w:val="00C42F07"/>
    <w:rsid w:val="00C46739"/>
    <w:rsid w:val="00C509D8"/>
    <w:rsid w:val="00C531C5"/>
    <w:rsid w:val="00C551A1"/>
    <w:rsid w:val="00C63B78"/>
    <w:rsid w:val="00C649FA"/>
    <w:rsid w:val="00C65BA5"/>
    <w:rsid w:val="00C82802"/>
    <w:rsid w:val="00C829E0"/>
    <w:rsid w:val="00C83D0A"/>
    <w:rsid w:val="00C9007C"/>
    <w:rsid w:val="00C92163"/>
    <w:rsid w:val="00C93DB0"/>
    <w:rsid w:val="00C93E30"/>
    <w:rsid w:val="00C94054"/>
    <w:rsid w:val="00C95724"/>
    <w:rsid w:val="00CA2E14"/>
    <w:rsid w:val="00CA4F0B"/>
    <w:rsid w:val="00CB0A26"/>
    <w:rsid w:val="00CB403B"/>
    <w:rsid w:val="00CC6567"/>
    <w:rsid w:val="00CC6F6A"/>
    <w:rsid w:val="00CC7E56"/>
    <w:rsid w:val="00CD1544"/>
    <w:rsid w:val="00CD68C9"/>
    <w:rsid w:val="00CE10A0"/>
    <w:rsid w:val="00D01A79"/>
    <w:rsid w:val="00D0289A"/>
    <w:rsid w:val="00D122A3"/>
    <w:rsid w:val="00D200F2"/>
    <w:rsid w:val="00D219F0"/>
    <w:rsid w:val="00D21D92"/>
    <w:rsid w:val="00D26D9D"/>
    <w:rsid w:val="00D27646"/>
    <w:rsid w:val="00D3125C"/>
    <w:rsid w:val="00D34EF2"/>
    <w:rsid w:val="00D3758F"/>
    <w:rsid w:val="00D61A1A"/>
    <w:rsid w:val="00D62314"/>
    <w:rsid w:val="00D679E4"/>
    <w:rsid w:val="00D84A2E"/>
    <w:rsid w:val="00D854DB"/>
    <w:rsid w:val="00D92163"/>
    <w:rsid w:val="00D92667"/>
    <w:rsid w:val="00DA28DC"/>
    <w:rsid w:val="00DA58FA"/>
    <w:rsid w:val="00DA5BB8"/>
    <w:rsid w:val="00DA7020"/>
    <w:rsid w:val="00DA72DC"/>
    <w:rsid w:val="00DB3DC4"/>
    <w:rsid w:val="00DB7277"/>
    <w:rsid w:val="00DC023D"/>
    <w:rsid w:val="00DC1CD9"/>
    <w:rsid w:val="00DC5209"/>
    <w:rsid w:val="00DC5563"/>
    <w:rsid w:val="00DC6803"/>
    <w:rsid w:val="00DC6D18"/>
    <w:rsid w:val="00DD1EDC"/>
    <w:rsid w:val="00DD47F0"/>
    <w:rsid w:val="00DD5EF1"/>
    <w:rsid w:val="00DE2CA8"/>
    <w:rsid w:val="00DE387D"/>
    <w:rsid w:val="00E0174F"/>
    <w:rsid w:val="00E02DB3"/>
    <w:rsid w:val="00E069B4"/>
    <w:rsid w:val="00E13A0F"/>
    <w:rsid w:val="00E203A4"/>
    <w:rsid w:val="00E223C8"/>
    <w:rsid w:val="00E22624"/>
    <w:rsid w:val="00E22EC6"/>
    <w:rsid w:val="00E30997"/>
    <w:rsid w:val="00E34747"/>
    <w:rsid w:val="00E349EA"/>
    <w:rsid w:val="00E3594C"/>
    <w:rsid w:val="00E364CB"/>
    <w:rsid w:val="00E37C70"/>
    <w:rsid w:val="00E4565C"/>
    <w:rsid w:val="00E47C84"/>
    <w:rsid w:val="00E5086F"/>
    <w:rsid w:val="00E60642"/>
    <w:rsid w:val="00E64E62"/>
    <w:rsid w:val="00E66EEA"/>
    <w:rsid w:val="00E709B4"/>
    <w:rsid w:val="00E714A4"/>
    <w:rsid w:val="00E7172F"/>
    <w:rsid w:val="00E722E1"/>
    <w:rsid w:val="00E8108D"/>
    <w:rsid w:val="00E8489D"/>
    <w:rsid w:val="00E8746A"/>
    <w:rsid w:val="00E933A5"/>
    <w:rsid w:val="00E961A7"/>
    <w:rsid w:val="00E97067"/>
    <w:rsid w:val="00E97E34"/>
    <w:rsid w:val="00EA098B"/>
    <w:rsid w:val="00EA1692"/>
    <w:rsid w:val="00EA5B14"/>
    <w:rsid w:val="00EB1282"/>
    <w:rsid w:val="00EB7BFD"/>
    <w:rsid w:val="00EC1554"/>
    <w:rsid w:val="00EC2D45"/>
    <w:rsid w:val="00EC5B5C"/>
    <w:rsid w:val="00EC7E58"/>
    <w:rsid w:val="00ED4A14"/>
    <w:rsid w:val="00EE4A61"/>
    <w:rsid w:val="00EE5422"/>
    <w:rsid w:val="00EE65A4"/>
    <w:rsid w:val="00EE6BFB"/>
    <w:rsid w:val="00EE6E23"/>
    <w:rsid w:val="00EF2439"/>
    <w:rsid w:val="00EF29B7"/>
    <w:rsid w:val="00F02D12"/>
    <w:rsid w:val="00F0533A"/>
    <w:rsid w:val="00F14CB5"/>
    <w:rsid w:val="00F2275C"/>
    <w:rsid w:val="00F22FE4"/>
    <w:rsid w:val="00F31259"/>
    <w:rsid w:val="00F33757"/>
    <w:rsid w:val="00F3575B"/>
    <w:rsid w:val="00F40526"/>
    <w:rsid w:val="00F40D53"/>
    <w:rsid w:val="00F41F6C"/>
    <w:rsid w:val="00F43665"/>
    <w:rsid w:val="00F4563F"/>
    <w:rsid w:val="00F47644"/>
    <w:rsid w:val="00F51930"/>
    <w:rsid w:val="00F64696"/>
    <w:rsid w:val="00F64AA4"/>
    <w:rsid w:val="00F7495A"/>
    <w:rsid w:val="00F86B8F"/>
    <w:rsid w:val="00F87500"/>
    <w:rsid w:val="00F9147E"/>
    <w:rsid w:val="00F940F2"/>
    <w:rsid w:val="00F944B2"/>
    <w:rsid w:val="00FA7B3C"/>
    <w:rsid w:val="00FB6BB6"/>
    <w:rsid w:val="00FB7692"/>
    <w:rsid w:val="00FB78FB"/>
    <w:rsid w:val="00FD0E6A"/>
    <w:rsid w:val="00FD1618"/>
    <w:rsid w:val="00FE2F35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6CAB5"/>
  <w15:docId w15:val="{7AB10012-D090-4904-973C-5662FFD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uiPriority w:val="39"/>
    <w:rsid w:val="008D1A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1A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A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8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7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8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F38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20"/>
  </w:style>
  <w:style w:type="paragraph" w:styleId="Footer">
    <w:name w:val="footer"/>
    <w:basedOn w:val="Normal"/>
    <w:link w:val="Foot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20"/>
  </w:style>
  <w:style w:type="paragraph" w:customStyle="1" w:styleId="Default">
    <w:name w:val="Default"/>
    <w:rsid w:val="00C9007C"/>
    <w:pPr>
      <w:autoSpaceDE w:val="0"/>
      <w:autoSpaceDN w:val="0"/>
      <w:adjustRightInd w:val="0"/>
      <w:spacing w:after="0" w:line="240" w:lineRule="auto"/>
    </w:pPr>
    <w:rPr>
      <w:rFonts w:ascii="Tele-GroteskNor" w:hAnsi="Tele-GroteskNor" w:cs="Tele-GroteskNor"/>
      <w:color w:val="000000"/>
      <w:sz w:val="24"/>
      <w:szCs w:val="24"/>
    </w:rPr>
  </w:style>
  <w:style w:type="paragraph" w:customStyle="1" w:styleId="Footernasl">
    <w:name w:val="Footer nasl"/>
    <w:basedOn w:val="Header"/>
    <w:rsid w:val="00827DC9"/>
    <w:pPr>
      <w:tabs>
        <w:tab w:val="clear" w:pos="4536"/>
        <w:tab w:val="clear" w:pos="9072"/>
      </w:tabs>
      <w:ind w:left="432"/>
    </w:pPr>
    <w:rPr>
      <w:rFonts w:ascii="Humnst777 Lt BT" w:eastAsia="Times New Roman" w:hAnsi="Humnst777 Lt BT" w:cs="Times New Roman"/>
      <w:i/>
      <w:color w:val="000066"/>
      <w:sz w:val="12"/>
      <w:szCs w:val="20"/>
    </w:rPr>
  </w:style>
  <w:style w:type="character" w:styleId="Hyperlink">
    <w:name w:val="Hyperlink"/>
    <w:basedOn w:val="DefaultParagraphFont"/>
    <w:unhideWhenUsed/>
    <w:rsid w:val="004B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Dropbox\Billy_hr\160929_EG_Billy_zapisnik_o_isporuci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972D-B8B3-4DE7-80FB-D46F4B65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160929_EG_Billy_zapisnik_o_isporuci_v1.0</Template>
  <TotalTime>21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Damir Lesničar</dc:creator>
  <cp:lastModifiedBy>Hrvoje Lisac</cp:lastModifiedBy>
  <cp:revision>14</cp:revision>
  <cp:lastPrinted>2025-08-18T06:29:00Z</cp:lastPrinted>
  <dcterms:created xsi:type="dcterms:W3CDTF">2025-08-31T18:59:00Z</dcterms:created>
  <dcterms:modified xsi:type="dcterms:W3CDTF">2025-09-23T23:15:00Z</dcterms:modified>
</cp:coreProperties>
</file>