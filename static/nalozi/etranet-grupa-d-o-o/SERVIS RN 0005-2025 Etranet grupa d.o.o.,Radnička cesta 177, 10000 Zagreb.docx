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E184D" w14:textId="77777777" w:rsidR="00381106" w:rsidRPr="00E60642" w:rsidRDefault="00381106" w:rsidP="00513901">
      <w:pPr>
        <w:pStyle w:val="Header"/>
        <w:jc w:val="right"/>
        <w:rPr>
          <w:iCs/>
          <w:sz w:val="20"/>
          <w:lang w:val="en-US"/>
        </w:rPr>
      </w:pPr>
    </w:p>
    <w:p w14:paraId="18E6E3FD" w14:textId="7BCE3805" w:rsidR="00B10EFA" w:rsidRDefault="00A72F2E" w:rsidP="00B10EFA">
      <w:pPr>
        <w:pStyle w:val="Header"/>
        <w:ind w:left="7080"/>
        <w:rPr>
          <w:iCs/>
          <w:sz w:val="20"/>
        </w:rPr>
      </w:pPr>
      <w:r>
        <w:t>RN:  0005/2025</w:t>
      </w:r>
    </w:p>
    <w:p w14:paraId="6CC52FA8" w14:textId="77777777" w:rsidR="006009EE" w:rsidRDefault="006009EE" w:rsidP="00A84973">
      <w:pPr>
        <w:pStyle w:val="Subtitle"/>
        <w:jc w:val="both"/>
        <w:rPr>
          <w:rFonts w:asciiTheme="minorHAnsi" w:hAnsiTheme="minorHAnsi" w:cstheme="minorHAnsi"/>
          <w:b/>
          <w:i w:val="0"/>
          <w:color w:val="16286F"/>
          <w:sz w:val="32"/>
          <w:szCs w:val="28"/>
        </w:rPr>
      </w:pPr>
    </w:p>
    <w:p w14:paraId="63C23C8F" w14:textId="788A5FE1" w:rsidR="005F538D" w:rsidRPr="00D267ED" w:rsidRDefault="00A72F2E" w:rsidP="005F538D">
      <w:pPr>
        <w:pStyle w:val="Subtitle"/>
        <w:jc w:val="both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b/>
          <w:i w:val="0"/>
          <w:color w:val="16286F"/>
          <w:sz w:val="32"/>
          <w:szCs w:val="28"/>
        </w:rPr>
        <w:t>Zapisnik o in</w:t>
      </w:r>
      <w:r w:rsidR="00A85D41">
        <w:rPr>
          <w:rFonts w:asciiTheme="minorHAnsi" w:hAnsiTheme="minorHAnsi" w:cstheme="minorHAnsi"/>
          <w:b/>
          <w:i w:val="0"/>
          <w:color w:val="16286F"/>
          <w:sz w:val="32"/>
          <w:szCs w:val="28"/>
        </w:rPr>
        <w:t>tervenciji</w:t>
      </w:r>
      <w:r>
        <w:rPr>
          <w:rFonts w:asciiTheme="minorHAnsi" w:hAnsiTheme="minorHAnsi" w:cstheme="minorHAnsi"/>
          <w:b/>
          <w:i w:val="0"/>
          <w:color w:val="16286F"/>
          <w:sz w:val="32"/>
          <w:szCs w:val="28"/>
        </w:rPr>
        <w:t xml:space="preserve"> za Uslugu „Billy </w:t>
      </w:r>
    </w:p>
    <w:p w14:paraId="1A18721D" w14:textId="6112888F" w:rsidR="006C0F6B" w:rsidRDefault="006C0F6B" w:rsidP="006C0F6B">
      <w:pPr>
        <w:spacing w:after="0"/>
        <w:rPr>
          <w:rFonts w:ascii="Arial" w:hAnsi="Arial" w:cs="Arial"/>
          <w:sz w:val="20"/>
        </w:rPr>
      </w:pPr>
      <w:r>
        <w:t>Naziv klijenta: Etranet grupa d.o.o., Radnička cesta 177, 10000 Zagreb</w:t>
      </w:r>
    </w:p>
    <w:p w14:paraId="36DE738A" w14:textId="77777777" w:rsidR="006C0F6B" w:rsidRDefault="006C0F6B" w:rsidP="006C0F6B">
      <w:pPr>
        <w:spacing w:after="0"/>
        <w:rPr>
          <w:rFonts w:ascii="Arial" w:hAnsi="Arial" w:cs="Arial"/>
          <w:sz w:val="20"/>
        </w:rPr>
      </w:pPr>
      <w:r>
        <w:t>OIB: 34567898765</w:t>
      </w:r>
    </w:p>
    <w:p w14:paraId="0F034708" w14:textId="77777777" w:rsidR="006C0F6B" w:rsidRDefault="006C0F6B" w:rsidP="006C0F6B">
      <w:pPr>
        <w:spacing w:after="0"/>
        <w:rPr>
          <w:rFonts w:ascii="Arial" w:hAnsi="Arial" w:cs="Arial"/>
          <w:sz w:val="20"/>
        </w:rPr>
      </w:pPr>
      <w:r>
        <w:t>Kontakt: 0999 999 9 9</w:t>
      </w:r>
    </w:p>
    <w:p w14:paraId="3EA51500" w14:textId="77777777" w:rsidR="000875AD" w:rsidRPr="000875AD" w:rsidRDefault="000875AD" w:rsidP="000875AD">
      <w:pPr>
        <w:spacing w:after="0" w:line="240" w:lineRule="auto"/>
        <w:jc w:val="both"/>
        <w:rPr>
          <w:rFonts w:ascii="Arial" w:hAnsi="Arial" w:cs="Arial"/>
          <w:sz w:val="20"/>
          <w:lang w:val="de-DE"/>
        </w:rPr>
      </w:pPr>
    </w:p>
    <w:p w14:paraId="6E91656A" w14:textId="5E23694E" w:rsidR="00433077" w:rsidRPr="00433077" w:rsidRDefault="00433077" w:rsidP="000875AD">
      <w:pPr>
        <w:spacing w:after="0" w:line="240" w:lineRule="auto"/>
        <w:jc w:val="both"/>
        <w:rPr>
          <w:rFonts w:ascii="Arial" w:hAnsi="Arial" w:cs="Arial"/>
          <w:sz w:val="20"/>
          <w:szCs w:val="20"/>
          <w:lang w:val="de-DE"/>
        </w:rPr>
      </w:pPr>
    </w:p>
    <w:p w14:paraId="19AFD517" w14:textId="134C89A1" w:rsidR="00CB0A26" w:rsidRPr="00A55048" w:rsidRDefault="00CB0A26" w:rsidP="00DA72DC">
      <w:pPr>
        <w:jc w:val="both"/>
        <w:rPr>
          <w:rFonts w:eastAsia="Times New Roman" w:cs="Arial"/>
          <w:color w:val="000000"/>
          <w:lang w:eastAsia="hr-HR"/>
        </w:rPr>
      </w:pPr>
      <w:r>
        <w:rPr>
          <w:rFonts w:eastAsia="Calibri" w:cs="Calibri"/>
        </w:rPr>
        <w:t>Mjesto i datum</w:t>
      </w:r>
      <w:r w:rsidR="00E60642">
        <w:rPr>
          <w:rFonts w:eastAsia="Calibri" w:cs="Calibri"/>
        </w:rPr>
        <w:t>:</w:t>
      </w:r>
      <w:r w:rsidR="004305BA">
        <w:rPr>
          <w:rFonts w:eastAsia="Calibri" w:cs="Calibri"/>
        </w:rPr>
        <w:t xml:space="preserve"> ____________________________</w:t>
      </w:r>
    </w:p>
    <w:p w14:paraId="078CD69F" w14:textId="77777777" w:rsidR="004B6BA0" w:rsidRDefault="004B6BA0" w:rsidP="00A84973">
      <w:pPr>
        <w:jc w:val="both"/>
        <w:rPr>
          <w:rFonts w:ascii="Arial" w:hAnsi="Arial" w:cs="Arial"/>
          <w:sz w:val="20"/>
          <w:szCs w:val="20"/>
        </w:rPr>
      </w:pPr>
    </w:p>
    <w:p w14:paraId="41124B02" w14:textId="77777777" w:rsidR="00A95287" w:rsidRDefault="00B10211" w:rsidP="00A72F2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="00A72F2E">
        <w:rPr>
          <w:rFonts w:ascii="Arial" w:hAnsi="Arial" w:cs="Arial"/>
          <w:sz w:val="20"/>
          <w:szCs w:val="20"/>
        </w:rPr>
        <w:t>rsta izvršenih radova:</w:t>
      </w:r>
    </w:p>
    <w:p w14:paraId="4A237588" w14:textId="5A520B12" w:rsidR="00A85D41" w:rsidRPr="0067382C" w:rsidRDefault="00A85D41" w:rsidP="0067382C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Intervencija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ellMar>
          <w:top w:w="120" w:type="dxa"/>
          <w:left w:w="160" w:type="dxa"/>
          <w:bottom w:w="120" w:type="dxa"/>
          <w:right w:w="160" w:type="dxa"/>
        </w:tblCellMar>
      </w:tblPr>
      <w:tblGrid>
        <w:gridCol w:w="885"/>
        <w:gridCol w:w="2879"/>
        <w:gridCol w:w="1244"/>
        <w:gridCol w:w="2280"/>
        <w:gridCol w:w="1774"/>
      </w:tblGrid>
      <w:tr w:rsidR="004B6BA0" w14:paraId="25874367" w14:textId="77777777" w:rsidTr="00433077">
        <w:tc>
          <w:tcPr>
            <w:tcW w:w="885" w:type="dxa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 w14:paraId="4CDB5D8E" w14:textId="77777777" w:rsidR="004B6BA0" w:rsidRDefault="004B6BA0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Rb.</w:t>
            </w:r>
          </w:p>
        </w:tc>
        <w:tc>
          <w:tcPr>
            <w:tcW w:w="2879" w:type="dxa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 w14:paraId="16A0E7BB" w14:textId="77777777" w:rsidR="004B6BA0" w:rsidRDefault="004B6BA0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Naziv</w:t>
            </w:r>
            <w:r w:rsidR="00B10211">
              <w:rPr>
                <w:rFonts w:ascii="Arial" w:hAnsi="Arial" w:cs="Arial"/>
                <w:sz w:val="20"/>
                <w:szCs w:val="20"/>
              </w:rPr>
              <w:t xml:space="preserve"> Opreme</w:t>
            </w:r>
          </w:p>
        </w:tc>
        <w:tc>
          <w:tcPr>
            <w:tcW w:w="1244" w:type="dxa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 w14:paraId="35E6ADED" w14:textId="1F003CDA" w:rsidR="004B6BA0" w:rsidRDefault="00333061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TID</w:t>
            </w:r>
          </w:p>
        </w:tc>
        <w:tc>
          <w:tcPr>
            <w:tcW w:w="2280" w:type="dxa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 w14:paraId="6DAB3164" w14:textId="77777777" w:rsidR="004B6BA0" w:rsidRDefault="004B6BA0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Serijski broj</w:t>
            </w:r>
          </w:p>
        </w:tc>
        <w:tc>
          <w:tcPr>
            <w:tcW w:w="1774" w:type="dxa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 w14:paraId="5B92B06E" w14:textId="6D545C42" w:rsidR="004B6BA0" w:rsidRDefault="00997C24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OTP</w:t>
            </w:r>
          </w:p>
        </w:tc>
      </w:tr>
      <w:tr>
        <w:tc>
          <w:tcPr>
            <w:tcW w:type="dxa" w:w="885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1</w:t>
            </w:r>
          </w:p>
        </w:tc>
        <w:tc>
          <w:tcPr>
            <w:tcW w:type="dxa" w:w="2879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Billy Black</w:t>
            </w:r>
          </w:p>
        </w:tc>
        <w:tc>
          <w:tcPr>
            <w:tcW w:type="dxa" w:w="1244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  <w:tc>
          <w:tcPr>
            <w:tcW w:type="dxa" w:w="2280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345345435435345</w:t>
            </w:r>
          </w:p>
        </w:tc>
        <w:tc>
          <w:tcPr>
            <w:tcW w:type="dxa" w:w="1774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</w:tr>
    </w:tbl>
    <w:p w14:paraId="265B423B" w14:textId="77777777" w:rsidR="00B10211" w:rsidRDefault="00B10211" w:rsidP="004B6BA0">
      <w:pPr>
        <w:jc w:val="both"/>
        <w:rPr>
          <w:rFonts w:ascii="Arial" w:hAnsi="Arial" w:cs="Arial"/>
          <w:sz w:val="20"/>
          <w:szCs w:val="20"/>
        </w:rPr>
      </w:pPr>
    </w:p>
    <w:p w14:paraId="12FA505F" w14:textId="0E060BCC" w:rsidR="00A85D41" w:rsidRPr="00A85D41" w:rsidRDefault="00A85D41" w:rsidP="00A85D4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Intervencija se dogodila uslijed:</w:t>
      </w:r>
    </w:p>
    <w:p w14:paraId="61BFBAB8" w14:textId="387CB343" w:rsidR="004B6BA0" w:rsidRDefault="00A85D41" w:rsidP="004B6BA0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uslijed greške na Opremi/uređaju (bez dodatnih troškova Klijentu)</w:t>
      </w:r>
    </w:p>
    <w:p w14:paraId="136B008F" w14:textId="22F5DB39" w:rsidR="00C46739" w:rsidRDefault="00A85D41" w:rsidP="00C4673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uslijed pogrešnog rada korisnika (mogući dodatni troškovi Klijentu)</w:t>
      </w:r>
    </w:p>
    <w:p w14:paraId="7EF735B0" w14:textId="434ED509" w:rsidR="00A85D41" w:rsidRDefault="00A85D41" w:rsidP="00A85D4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uslijed nečeg trećeg:</w:t>
      </w:r>
    </w:p>
    <w:p w14:paraId="0B6DE801" w14:textId="77777777" w:rsidR="000510B3" w:rsidRDefault="00A85D41" w:rsidP="00A85D41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Potrebno navesti, te obrazložiti  u n</w:t>
      </w:r>
      <w:r w:rsidR="00061154">
        <w:rPr>
          <w:rFonts w:ascii="Arial" w:hAnsi="Arial" w:cs="Arial"/>
          <w:sz w:val="20"/>
          <w:szCs w:val="20"/>
        </w:rPr>
        <w:t>apomeni</w:t>
      </w:r>
      <w:r w:rsidR="00C46739">
        <w:rPr>
          <w:rFonts w:ascii="Arial" w:hAnsi="Arial" w:cs="Arial"/>
          <w:sz w:val="20"/>
          <w:szCs w:val="20"/>
        </w:rPr>
        <w:t xml:space="preserve">: </w:t>
      </w:r>
    </w:p>
    <w:p w14:paraId="6351392D" w14:textId="2AB280E6" w:rsidR="00061154" w:rsidRPr="00061154" w:rsidRDefault="00C46739" w:rsidP="0006115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948"/>
        <w:gridCol w:w="1333"/>
        <w:gridCol w:w="2693"/>
        <w:gridCol w:w="1554"/>
      </w:tblGrid>
      <w:tr w:rsidR="00A85D41" w14:paraId="15F0EFA7" w14:textId="77777777" w:rsidTr="00333061">
        <w:tc>
          <w:tcPr>
            <w:tcW w:w="534" w:type="dxa"/>
          </w:tcPr>
          <w:p w14:paraId="05F09E24" w14:textId="0829D57B" w:rsidR="00A85D41" w:rsidRDefault="0067382C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Rb.</w:t>
            </w:r>
          </w:p>
        </w:tc>
        <w:tc>
          <w:tcPr>
            <w:tcW w:w="2948" w:type="dxa"/>
          </w:tcPr>
          <w:p w14:paraId="7AEF7B8E" w14:textId="02C93621" w:rsidR="00A85D41" w:rsidRDefault="0067382C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Naziv zamjenskog uređaja</w:t>
            </w:r>
          </w:p>
        </w:tc>
        <w:tc>
          <w:tcPr>
            <w:tcW w:w="1333" w:type="dxa"/>
          </w:tcPr>
          <w:p w14:paraId="5063E46E" w14:textId="5F71C94F" w:rsidR="00A85D41" w:rsidRDefault="00333061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TID</w:t>
            </w:r>
          </w:p>
        </w:tc>
        <w:tc>
          <w:tcPr>
            <w:tcW w:w="2693" w:type="dxa"/>
          </w:tcPr>
          <w:p w14:paraId="233F34E4" w14:textId="01003E93" w:rsidR="00A85D41" w:rsidRDefault="0067382C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Serijski broj</w:t>
            </w:r>
          </w:p>
        </w:tc>
        <w:tc>
          <w:tcPr>
            <w:tcW w:w="1554" w:type="dxa"/>
          </w:tcPr>
          <w:p w14:paraId="4ADCDC01" w14:textId="3B64E755" w:rsidR="00A85D41" w:rsidRDefault="0067382C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Inv.broj</w:t>
            </w:r>
            <w:proofErr w:type="spellEnd"/>
          </w:p>
        </w:tc>
      </w:tr>
      <w:tr w:rsidR="00E22EC6" w14:paraId="318FB436" w14:textId="77777777" w:rsidTr="00333061">
        <w:tc>
          <w:tcPr>
            <w:tcW w:w="534" w:type="dxa"/>
          </w:tcPr>
          <w:p w14:paraId="5726929D" w14:textId="79DD01FF" w:rsidR="00E22EC6" w:rsidRDefault="00E22EC6" w:rsidP="00E22E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48" w:type="dxa"/>
          </w:tcPr>
          <w:p w14:paraId="7DD36CAB" w14:textId="2CD1C32B" w:rsidR="00E22EC6" w:rsidRDefault="00E22EC6" w:rsidP="00E22E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3" w:type="dxa"/>
          </w:tcPr>
          <w:p w14:paraId="32FCE1F2" w14:textId="3CA59E51" w:rsidR="00E22EC6" w:rsidRPr="00037571" w:rsidRDefault="00E22EC6" w:rsidP="00E22EC6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A74C447" w14:textId="776143EA" w:rsidR="00E22EC6" w:rsidRDefault="00E22EC6" w:rsidP="00E22E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</w:tcPr>
          <w:p w14:paraId="5C9A9695" w14:textId="45FC2161" w:rsidR="00E22EC6" w:rsidRDefault="00E22EC6" w:rsidP="00E22E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CBD5F6" w14:textId="77777777" w:rsidR="00A85D41" w:rsidRPr="00A85D41" w:rsidRDefault="00A85D41" w:rsidP="00A85D41">
      <w:pPr>
        <w:jc w:val="both"/>
        <w:rPr>
          <w:rFonts w:ascii="Arial" w:hAnsi="Arial" w:cs="Arial"/>
          <w:sz w:val="20"/>
          <w:szCs w:val="20"/>
        </w:rPr>
      </w:pPr>
    </w:p>
    <w:p w14:paraId="3F8542CE" w14:textId="7D3D59E6" w:rsidR="007725C0" w:rsidRPr="00D27646" w:rsidRDefault="0067382C" w:rsidP="007725C0">
      <w:pPr>
        <w:jc w:val="both"/>
        <w:rPr>
          <w:szCs w:val="20"/>
        </w:rPr>
      </w:pPr>
      <w:r>
        <w:t>NAPOMENA: 31232133</w:t>
      </w:r>
    </w:p>
    <w:p w14:paraId="2A91DECA" w14:textId="7660A9FB" w:rsidR="00E02DB3" w:rsidRPr="00506160" w:rsidRDefault="00704424" w:rsidP="007725C0">
      <w:pPr>
        <w:jc w:val="both"/>
        <w:rPr>
          <w:szCs w:val="20"/>
          <w:lang w:val="en-US"/>
        </w:rPr>
      </w:pPr>
      <w:r>
        <w:rPr>
          <w:szCs w:val="20"/>
        </w:rPr>
        <w:t xml:space="preserve"> </w:t>
      </w:r>
      <w:r w:rsidR="003F3A83">
        <w:rPr>
          <w:szCs w:val="20"/>
        </w:rPr>
        <w:t>.</w:t>
      </w:r>
      <w:r w:rsidR="00F3575B">
        <w:rPr>
          <w:szCs w:val="20"/>
        </w:rPr>
        <w:t>__________________________________________________________________________</w:t>
      </w:r>
    </w:p>
    <w:p w14:paraId="7CA4AFC7" w14:textId="6AE7E832" w:rsidR="0067382C" w:rsidRDefault="0067382C" w:rsidP="00153D18">
      <w:pPr>
        <w:ind w:left="708"/>
        <w:rPr>
          <w:szCs w:val="20"/>
        </w:rPr>
      </w:pPr>
    </w:p>
    <w:p w14:paraId="5DC3B14F" w14:textId="28DC1105" w:rsidR="0017463C" w:rsidRDefault="00306B84" w:rsidP="00153D18">
      <w:pPr>
        <w:ind w:left="708"/>
        <w:rPr>
          <w:szCs w:val="20"/>
        </w:rPr>
      </w:pPr>
      <w:r>
        <w:rPr>
          <w:szCs w:val="20"/>
        </w:rPr>
        <w:t xml:space="preserve">       </w:t>
      </w:r>
      <w:r w:rsidRPr="00306B84">
        <w:rPr>
          <w:szCs w:val="20"/>
        </w:rPr>
        <w:t>{{</w:t>
      </w:r>
      <w:proofErr w:type="spellStart"/>
      <w:r w:rsidRPr="00306B84">
        <w:rPr>
          <w:szCs w:val="20"/>
        </w:rPr>
        <w:t>digital_signature</w:t>
      </w:r>
      <w:proofErr w:type="spellEnd"/>
      <w:r w:rsidRPr="00306B84">
        <w:rPr>
          <w:szCs w:val="20"/>
        </w:rPr>
        <w:t>}}</w:t>
      </w:r>
    </w:p>
    <w:p w14:paraId="4A25DB32" w14:textId="77777777" w:rsidR="00153D18" w:rsidRDefault="00153D18" w:rsidP="00153D18">
      <w:pPr>
        <w:ind w:left="708"/>
        <w:rPr>
          <w:szCs w:val="20"/>
        </w:rPr>
      </w:pPr>
      <w:r>
        <w:rPr>
          <w:szCs w:val="20"/>
        </w:rPr>
        <w:t>_______________________</w:t>
      </w:r>
      <w:r>
        <w:rPr>
          <w:szCs w:val="20"/>
        </w:rPr>
        <w:tab/>
      </w:r>
      <w:r>
        <w:rPr>
          <w:szCs w:val="20"/>
        </w:rPr>
        <w:tab/>
        <w:t>MP</w:t>
      </w:r>
      <w:r>
        <w:rPr>
          <w:szCs w:val="20"/>
        </w:rPr>
        <w:tab/>
      </w:r>
      <w:r>
        <w:rPr>
          <w:szCs w:val="20"/>
        </w:rPr>
        <w:tab/>
        <w:t>________________________</w:t>
      </w:r>
    </w:p>
    <w:p w14:paraId="2956F5D7" w14:textId="77777777" w:rsidR="00153D18" w:rsidRDefault="00153D18" w:rsidP="00153D18">
      <w:pPr>
        <w:tabs>
          <w:tab w:val="center" w:pos="1701"/>
          <w:tab w:val="center" w:pos="7513"/>
        </w:tabs>
        <w:rPr>
          <w:szCs w:val="20"/>
        </w:rPr>
      </w:pPr>
      <w:r>
        <w:rPr>
          <w:szCs w:val="20"/>
        </w:rPr>
        <w:t xml:space="preserve">          </w:t>
      </w:r>
      <w:r>
        <w:rPr>
          <w:szCs w:val="20"/>
        </w:rPr>
        <w:tab/>
        <w:t xml:space="preserve">    Ime i prezime                                                                           Ime i Prezime</w:t>
      </w:r>
    </w:p>
    <w:p w14:paraId="529205ED" w14:textId="5CF3BD34" w:rsidR="00266625" w:rsidRPr="00E22624" w:rsidRDefault="00153D18" w:rsidP="00E22624">
      <w:pPr>
        <w:tabs>
          <w:tab w:val="center" w:pos="1701"/>
          <w:tab w:val="center" w:pos="7513"/>
        </w:tabs>
        <w:rPr>
          <w:szCs w:val="20"/>
        </w:rPr>
      </w:pPr>
      <w:r>
        <w:rPr>
          <w:szCs w:val="20"/>
        </w:rPr>
        <w:t xml:space="preserve"> </w:t>
      </w:r>
      <w:r w:rsidR="00AE1992">
        <w:rPr>
          <w:szCs w:val="20"/>
        </w:rPr>
        <w:t xml:space="preserve">             BILLY POS d.o.o.</w:t>
      </w:r>
    </w:p>
    <w:sectPr w:rsidR="00266625" w:rsidRPr="00E22624" w:rsidSect="006F1FD3"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A7110" w14:textId="77777777" w:rsidR="004B6D92" w:rsidRDefault="004B6D92" w:rsidP="00DA7020">
      <w:pPr>
        <w:spacing w:after="0" w:line="240" w:lineRule="auto"/>
      </w:pPr>
      <w:r>
        <w:separator/>
      </w:r>
    </w:p>
  </w:endnote>
  <w:endnote w:type="continuationSeparator" w:id="0">
    <w:p w14:paraId="4E3A6D19" w14:textId="77777777" w:rsidR="004B6D92" w:rsidRDefault="004B6D92" w:rsidP="00DA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Nor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Humnst777 Lt BT">
    <w:altName w:val="Lucida Sans Unicode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8E4E2" w14:textId="77777777" w:rsidR="005B7CEA" w:rsidRPr="00AA0CD2" w:rsidRDefault="005B7CEA" w:rsidP="001B7263">
    <w:pPr>
      <w:pStyle w:val="Footer"/>
      <w:jc w:val="right"/>
      <w:rPr>
        <w:sz w:val="12"/>
      </w:rPr>
    </w:pPr>
  </w:p>
  <w:p w14:paraId="3F719322" w14:textId="77777777" w:rsidR="005B7CEA" w:rsidRDefault="005B7CEA" w:rsidP="001B7263">
    <w:pPr>
      <w:pStyle w:val="Footer"/>
      <w:jc w:val="right"/>
      <w:rPr>
        <w:sz w:val="12"/>
      </w:rPr>
    </w:pPr>
  </w:p>
  <w:p w14:paraId="032661D0" w14:textId="77777777" w:rsidR="005B7CEA" w:rsidRDefault="005B7CEA" w:rsidP="001B7263">
    <w:pPr>
      <w:pStyle w:val="Footer"/>
      <w:jc w:val="right"/>
      <w:rPr>
        <w:sz w:val="12"/>
      </w:rPr>
    </w:pPr>
  </w:p>
  <w:p w14:paraId="72830F99" w14:textId="77777777" w:rsidR="005B7CEA" w:rsidRDefault="005B7CEA" w:rsidP="00AA0CD2">
    <w:pPr>
      <w:pStyle w:val="Footer"/>
      <w:rPr>
        <w:sz w:val="20"/>
      </w:rPr>
    </w:pPr>
    <w:r>
      <w:rPr>
        <w:rFonts w:ascii="Calibri" w:hAnsi="Calibri"/>
        <w:noProof/>
        <w:lang w:eastAsia="hr-HR"/>
      </w:rPr>
      <w:drawing>
        <wp:anchor distT="0" distB="0" distL="114300" distR="114300" simplePos="0" relativeHeight="251667456" behindDoc="1" locked="0" layoutInCell="1" allowOverlap="1" wp14:anchorId="23FA823C" wp14:editId="5C631023">
          <wp:simplePos x="0" y="0"/>
          <wp:positionH relativeFrom="column">
            <wp:posOffset>9830</wp:posOffset>
          </wp:positionH>
          <wp:positionV relativeFrom="paragraph">
            <wp:posOffset>140970</wp:posOffset>
          </wp:positionV>
          <wp:extent cx="842400" cy="3240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400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8FA52C7" w14:textId="4E5B6A7F" w:rsidR="005B7CEA" w:rsidRDefault="005B7CEA" w:rsidP="00AA0CD2">
    <w:pPr>
      <w:pStyle w:val="Footer"/>
      <w:tabs>
        <w:tab w:val="left" w:pos="876"/>
      </w:tabs>
      <w:rPr>
        <w:sz w:val="20"/>
      </w:rPr>
    </w:pP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 w:rsidRPr="00015667">
      <w:rPr>
        <w:sz w:val="20"/>
      </w:rPr>
      <w:fldChar w:fldCharType="begin"/>
    </w:r>
    <w:r w:rsidRPr="00015667">
      <w:rPr>
        <w:sz w:val="20"/>
      </w:rPr>
      <w:instrText>PAGE   \* MERGEFORMAT</w:instrText>
    </w:r>
    <w:r w:rsidRPr="00015667">
      <w:rPr>
        <w:sz w:val="20"/>
      </w:rPr>
      <w:fldChar w:fldCharType="separate"/>
    </w:r>
    <w:r w:rsidR="0067382C">
      <w:rPr>
        <w:noProof/>
        <w:sz w:val="20"/>
      </w:rPr>
      <w:t>2</w:t>
    </w:r>
    <w:r w:rsidRPr="00015667">
      <w:rPr>
        <w:sz w:val="20"/>
      </w:rPr>
      <w:fldChar w:fldCharType="end"/>
    </w:r>
    <w:r w:rsidRPr="00015667">
      <w:rPr>
        <w:sz w:val="20"/>
      </w:rPr>
      <w:t>/</w:t>
    </w:r>
    <w:r w:rsidR="00266625">
      <w:rPr>
        <w:sz w:val="20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C491B" w14:textId="77777777" w:rsidR="005B7CEA" w:rsidRDefault="005B7CEA" w:rsidP="00032C40">
    <w:pPr>
      <w:pStyle w:val="Footernasl"/>
      <w:rPr>
        <w:rFonts w:ascii="Calibri" w:hAnsi="Calibri"/>
      </w:rPr>
    </w:pPr>
  </w:p>
  <w:p w14:paraId="307D5811" w14:textId="77777777" w:rsidR="005B7CEA" w:rsidRDefault="005B7CEA" w:rsidP="00032C40">
    <w:pPr>
      <w:pStyle w:val="Footernasl"/>
      <w:rPr>
        <w:rFonts w:ascii="Calibri" w:hAnsi="Calibri"/>
      </w:rPr>
    </w:pPr>
  </w:p>
  <w:p w14:paraId="53A8540C" w14:textId="77777777" w:rsidR="005B7CEA" w:rsidRDefault="005B7CEA" w:rsidP="00032C40">
    <w:pPr>
      <w:pStyle w:val="Footernasl"/>
      <w:rPr>
        <w:rFonts w:ascii="Calibri" w:hAnsi="Calibri"/>
      </w:rPr>
    </w:pPr>
  </w:p>
  <w:p w14:paraId="7BAD4252" w14:textId="77777777" w:rsidR="005B7CEA" w:rsidRDefault="005B7CEA" w:rsidP="00032C40">
    <w:pPr>
      <w:pStyle w:val="Footernasl"/>
      <w:rPr>
        <w:rFonts w:ascii="Calibri" w:hAnsi="Calibri"/>
      </w:rPr>
    </w:pP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46A7BA" wp14:editId="329D7665">
              <wp:simplePos x="0" y="0"/>
              <wp:positionH relativeFrom="column">
                <wp:posOffset>1980235</wp:posOffset>
              </wp:positionH>
              <wp:positionV relativeFrom="paragraph">
                <wp:posOffset>85725</wp:posOffset>
              </wp:positionV>
              <wp:extent cx="0" cy="445135"/>
              <wp:effectExtent l="0" t="0" r="19050" b="1206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51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D744D4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" strokecolor="black [3213]" strokeweight=".5pt">
              <v:stroke joinstyle="miter"/>
            </v:lin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3C2DA" wp14:editId="1FE70DF3">
              <wp:simplePos x="0" y="0"/>
              <wp:positionH relativeFrom="column">
                <wp:posOffset>3986200</wp:posOffset>
              </wp:positionH>
              <wp:positionV relativeFrom="paragraph">
                <wp:posOffset>85725</wp:posOffset>
              </wp:positionV>
              <wp:extent cx="0" cy="445135"/>
              <wp:effectExtent l="0" t="0" r="19050" b="12065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51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FF4AA8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" strokecolor="black [3213]" strokeweight=".5pt">
              <v:stroke joinstyle="miter"/>
            </v:lin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0ED434" wp14:editId="19EFC02F">
              <wp:simplePos x="0" y="0"/>
              <wp:positionH relativeFrom="column">
                <wp:posOffset>5762295</wp:posOffset>
              </wp:positionH>
              <wp:positionV relativeFrom="paragraph">
                <wp:posOffset>85725</wp:posOffset>
              </wp:positionV>
              <wp:extent cx="0" cy="445135"/>
              <wp:effectExtent l="0" t="0" r="19050" b="12065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51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F8C130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" strokecolor="black [3213]" strokeweight=".5pt">
              <v:stroke joinstyle="miter"/>
            </v:lin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AC9721" wp14:editId="012E8E7B">
              <wp:simplePos x="0" y="0"/>
              <wp:positionH relativeFrom="column">
                <wp:posOffset>-11100</wp:posOffset>
              </wp:positionH>
              <wp:positionV relativeFrom="paragraph">
                <wp:posOffset>85725</wp:posOffset>
              </wp:positionV>
              <wp:extent cx="0" cy="445135"/>
              <wp:effectExtent l="0" t="0" r="19050" b="1206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51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991A0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" strokecolor="black [3213]" strokeweight=".5pt">
              <v:stroke joinstyle="miter"/>
            </v:line>
          </w:pict>
        </mc:Fallback>
      </mc:AlternateContent>
    </w:r>
  </w:p>
  <w:p w14:paraId="40D64E8E" w14:textId="77777777" w:rsidR="005B7CEA" w:rsidRDefault="005B7CEA" w:rsidP="00032C40">
    <w:pPr>
      <w:pStyle w:val="Footernasl"/>
      <w:rPr>
        <w:rFonts w:ascii="Calibri" w:hAnsi="Calibri"/>
      </w:rPr>
    </w:pP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1CAEB7" wp14:editId="51679EDD">
              <wp:simplePos x="0" y="0"/>
              <wp:positionH relativeFrom="column">
                <wp:posOffset>2238045</wp:posOffset>
              </wp:positionH>
              <wp:positionV relativeFrom="paragraph">
                <wp:posOffset>1270</wp:posOffset>
              </wp:positionV>
              <wp:extent cx="1509395" cy="430530"/>
              <wp:effectExtent l="0" t="0" r="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9395" cy="4305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8DD423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Član uprave</w:t>
                          </w: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: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Damir </w:t>
                          </w:r>
                          <w:proofErr w:type="spellStart"/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Lesničar</w:t>
                          </w:r>
                          <w:proofErr w:type="spellEnd"/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  <w:p w14:paraId="3E102C70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Temeljni kapital: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132.722,81 EUR</w:t>
                          </w:r>
                        </w:p>
                        <w:p w14:paraId="0D85A9D8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Upisano kod Trgovačkog suda u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Zagrebu</w:t>
                          </w:r>
                        </w:p>
                        <w:p w14:paraId="5BD17F2F" w14:textId="77777777" w:rsidR="0033401B" w:rsidRPr="006E5780" w:rsidRDefault="0033401B" w:rsidP="0033401B">
                          <w:pPr>
                            <w:spacing w:after="0" w:line="216" w:lineRule="auto"/>
                            <w:rPr>
                              <w:spacing w:val="-4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MBS: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081074998</w:t>
                          </w:r>
                        </w:p>
                        <w:p w14:paraId="1E3EFAF4" w14:textId="1D08C252" w:rsidR="005B7CEA" w:rsidRPr="006E5780" w:rsidRDefault="005B7CEA" w:rsidP="00032C40">
                          <w:pPr>
                            <w:spacing w:after="0" w:line="216" w:lineRule="auto"/>
                            <w:rPr>
                              <w:spacing w:val="-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21CAEB7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176.2pt;margin-top:.1pt;width:118.85pt;height:33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" filled="f" stroked="f">
              <v:textbox inset="0,0,0,0">
                <w:txbxContent>
                  <w:p w14:paraId="4A8DD423" w14:textId="77777777" w:rsidR="0033401B" w:rsidRPr="00BD0118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Član uprave</w:t>
                    </w: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: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Damir </w:t>
                    </w:r>
                    <w:proofErr w:type="spellStart"/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Lesničar</w:t>
                    </w:r>
                    <w:proofErr w:type="spellEnd"/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</w:t>
                    </w:r>
                  </w:p>
                  <w:p w14:paraId="3E102C70" w14:textId="77777777" w:rsidR="0033401B" w:rsidRPr="00BD0118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Temeljni kapital: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132.722,81 EUR</w:t>
                    </w:r>
                  </w:p>
                  <w:p w14:paraId="0D85A9D8" w14:textId="77777777" w:rsidR="0033401B" w:rsidRPr="00BD0118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Upisano kod Trgovačkog suda u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Zagrebu</w:t>
                    </w:r>
                  </w:p>
                  <w:p w14:paraId="5BD17F2F" w14:textId="77777777" w:rsidR="0033401B" w:rsidRPr="006E5780" w:rsidRDefault="0033401B" w:rsidP="0033401B">
                    <w:pPr>
                      <w:spacing w:after="0" w:line="216" w:lineRule="auto"/>
                      <w:rPr>
                        <w:spacing w:val="-4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MBS: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081074998</w:t>
                    </w:r>
                  </w:p>
                  <w:p w14:paraId="1E3EFAF4" w14:textId="1D08C252" w:rsidR="005B7CEA" w:rsidRPr="006E5780" w:rsidRDefault="005B7CEA" w:rsidP="00032C40">
                    <w:pPr>
                      <w:spacing w:after="0" w:line="216" w:lineRule="auto"/>
                      <w:rPr>
                        <w:spacing w:val="-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465762" wp14:editId="18930EF0">
              <wp:simplePos x="0" y="0"/>
              <wp:positionH relativeFrom="column">
                <wp:posOffset>192710</wp:posOffset>
              </wp:positionH>
              <wp:positionV relativeFrom="paragraph">
                <wp:posOffset>1270</wp:posOffset>
              </wp:positionV>
              <wp:extent cx="1651000" cy="433070"/>
              <wp:effectExtent l="0" t="0" r="6350" b="508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0" cy="4330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E909F5" w14:textId="77777777" w:rsidR="0033401B" w:rsidRPr="001574C2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b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BILLY POS d.o.o.</w:t>
                          </w:r>
                        </w:p>
                        <w:p w14:paraId="6D2FABBB" w14:textId="77777777" w:rsidR="0033401B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Petrius</w:t>
                          </w:r>
                          <w:proofErr w:type="spellEnd"/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Centar</w:t>
                          </w:r>
                          <w:r w:rsidRPr="001574C2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,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Radnička cesta 177</w:t>
                          </w:r>
                        </w:p>
                        <w:p w14:paraId="58DC19D2" w14:textId="77777777" w:rsidR="0033401B" w:rsidRPr="001574C2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HR-</w:t>
                          </w:r>
                          <w:r w:rsidRPr="001574C2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10000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Zagreb, Hrvatska</w:t>
                          </w:r>
                        </w:p>
                        <w:p w14:paraId="0ED774EB" w14:textId="77777777" w:rsidR="0033401B" w:rsidRPr="008D328B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1574C2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Tel: +385.1</w:t>
                          </w:r>
                          <w:r w:rsidRPr="008D328B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.6402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019,</w:t>
                          </w:r>
                          <w:r w:rsidRPr="008D328B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Fax: +385.1.6402001</w:t>
                          </w:r>
                        </w:p>
                        <w:p w14:paraId="7AAD16DC" w14:textId="77777777" w:rsidR="0033401B" w:rsidRPr="001574C2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spacing w:val="-4"/>
                            </w:rPr>
                          </w:pPr>
                          <w:r w:rsidRPr="008D328B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e-mail: prodaja@billy.hr</w:t>
                          </w:r>
                        </w:p>
                        <w:p w14:paraId="70270325" w14:textId="39D4D860" w:rsidR="005B7CEA" w:rsidRPr="001574C2" w:rsidRDefault="005B7CEA" w:rsidP="00032C40">
                          <w:pPr>
                            <w:spacing w:after="0" w:line="216" w:lineRule="auto"/>
                            <w:rPr>
                              <w:rFonts w:cs="Arial"/>
                              <w:spacing w:val="-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F465762" id="Text Box 10" o:spid="_x0000_s1027" type="#_x0000_t202" style="position:absolute;left:0;text-align:left;margin-left:15.15pt;margin-top:.1pt;width:130pt;height:34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" filled="f" stroked="f">
              <v:textbox inset="0,0,0,0">
                <w:txbxContent>
                  <w:p w14:paraId="1EE909F5" w14:textId="77777777" w:rsidR="0033401B" w:rsidRPr="001574C2" w:rsidRDefault="0033401B" w:rsidP="0033401B">
                    <w:pPr>
                      <w:spacing w:after="0" w:line="216" w:lineRule="auto"/>
                      <w:rPr>
                        <w:rFonts w:cs="Arial"/>
                        <w:b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b/>
                        <w:color w:val="000000" w:themeColor="text1"/>
                        <w:spacing w:val="-4"/>
                        <w:sz w:val="15"/>
                        <w:szCs w:val="15"/>
                      </w:rPr>
                      <w:t>BILLY POS d.o.o.</w:t>
                    </w:r>
                  </w:p>
                  <w:p w14:paraId="6D2FABBB" w14:textId="77777777" w:rsidR="0033401B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Petrius</w:t>
                    </w:r>
                    <w:proofErr w:type="spellEnd"/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Centar</w:t>
                    </w:r>
                    <w:r w:rsidRPr="001574C2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,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Radnička cesta 177</w:t>
                    </w:r>
                  </w:p>
                  <w:p w14:paraId="58DC19D2" w14:textId="77777777" w:rsidR="0033401B" w:rsidRPr="001574C2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HR-</w:t>
                    </w:r>
                    <w:r w:rsidRPr="001574C2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10000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Zagreb, Hrvatska</w:t>
                    </w:r>
                  </w:p>
                  <w:p w14:paraId="0ED774EB" w14:textId="77777777" w:rsidR="0033401B" w:rsidRPr="008D328B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1574C2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Tel: +385.1</w:t>
                    </w:r>
                    <w:r w:rsidRPr="008D328B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.6402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019,</w:t>
                    </w:r>
                    <w:r w:rsidRPr="008D328B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Fax: +385.1.6402001</w:t>
                    </w:r>
                  </w:p>
                  <w:p w14:paraId="7AAD16DC" w14:textId="77777777" w:rsidR="0033401B" w:rsidRPr="001574C2" w:rsidRDefault="0033401B" w:rsidP="0033401B">
                    <w:pPr>
                      <w:spacing w:after="0" w:line="216" w:lineRule="auto"/>
                      <w:rPr>
                        <w:rFonts w:cs="Arial"/>
                        <w:spacing w:val="-4"/>
                      </w:rPr>
                    </w:pPr>
                    <w:r w:rsidRPr="008D328B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e-mail: prodaja@billy.hr</w:t>
                    </w:r>
                  </w:p>
                  <w:p w14:paraId="70270325" w14:textId="39D4D860" w:rsidR="005B7CEA" w:rsidRPr="001574C2" w:rsidRDefault="005B7CEA" w:rsidP="00032C40">
                    <w:pPr>
                      <w:spacing w:after="0" w:line="216" w:lineRule="auto"/>
                      <w:rPr>
                        <w:rFonts w:cs="Arial"/>
                        <w:spacing w:val="-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CB0D9D6" wp14:editId="07A1DFFB">
              <wp:simplePos x="0" y="0"/>
              <wp:positionH relativeFrom="column">
                <wp:posOffset>4325925</wp:posOffset>
              </wp:positionH>
              <wp:positionV relativeFrom="paragraph">
                <wp:posOffset>1270</wp:posOffset>
              </wp:positionV>
              <wp:extent cx="1254125" cy="433070"/>
              <wp:effectExtent l="0" t="0" r="3175" b="508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4125" cy="4330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B635E0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OIB: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43791431162</w:t>
                          </w:r>
                        </w:p>
                        <w:p w14:paraId="3D3DCFBB" w14:textId="77777777" w:rsidR="0033401B" w:rsidRPr="00BF494B" w:rsidRDefault="0033401B" w:rsidP="0033401B">
                          <w:pPr>
                            <w:spacing w:after="0" w:line="216" w:lineRule="auto"/>
                            <w:rPr>
                              <w:rFonts w:cstheme="minorHAnsi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IB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AN: </w:t>
                          </w:r>
                          <w:r w:rsidRPr="00882D06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HR1424070001100047410</w:t>
                          </w:r>
                        </w:p>
                        <w:p w14:paraId="07570E5B" w14:textId="77777777" w:rsidR="0033401B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OTP banka d.d. Split, Hrvatska</w:t>
                          </w:r>
                        </w:p>
                        <w:p w14:paraId="31CE6F3C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b/>
                              <w:spacing w:val="-4"/>
                            </w:rPr>
                          </w:pPr>
                          <w:r w:rsidRPr="00BD0118">
                            <w:rPr>
                              <w:rFonts w:cs="Arial"/>
                              <w:b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www.</w:t>
                          </w:r>
                          <w:r>
                            <w:rPr>
                              <w:rFonts w:cs="Arial"/>
                              <w:b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billy.hr</w:t>
                          </w:r>
                        </w:p>
                        <w:p w14:paraId="31AD1BC5" w14:textId="0D8ECEA6" w:rsidR="005B7CEA" w:rsidRPr="00BD0118" w:rsidRDefault="005B7CEA" w:rsidP="00032C40">
                          <w:pPr>
                            <w:spacing w:after="0" w:line="216" w:lineRule="auto"/>
                            <w:rPr>
                              <w:b/>
                              <w:spacing w:val="-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CB0D9D6" id="Text Box 15" o:spid="_x0000_s1028" type="#_x0000_t202" style="position:absolute;left:0;text-align:left;margin-left:340.6pt;margin-top:.1pt;width:98.75pt;height:34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" filled="f" stroked="f">
              <v:textbox inset="0,0,0,0">
                <w:txbxContent>
                  <w:p w14:paraId="64B635E0" w14:textId="77777777" w:rsidR="0033401B" w:rsidRPr="00BD0118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OIB: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43791431162</w:t>
                    </w:r>
                  </w:p>
                  <w:p w14:paraId="3D3DCFBB" w14:textId="77777777" w:rsidR="0033401B" w:rsidRPr="00BF494B" w:rsidRDefault="0033401B" w:rsidP="0033401B">
                    <w:pPr>
                      <w:spacing w:after="0" w:line="216" w:lineRule="auto"/>
                      <w:rPr>
                        <w:rFonts w:cstheme="minorHAnsi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IB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AN: </w:t>
                    </w:r>
                    <w:r w:rsidRPr="00882D06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HR1424070001100047410</w:t>
                    </w:r>
                  </w:p>
                  <w:p w14:paraId="07570E5B" w14:textId="77777777" w:rsidR="0033401B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OTP banka d.d. Split, Hrvatska</w:t>
                    </w:r>
                  </w:p>
                  <w:p w14:paraId="31CE6F3C" w14:textId="77777777" w:rsidR="0033401B" w:rsidRPr="00BD0118" w:rsidRDefault="0033401B" w:rsidP="0033401B">
                    <w:pPr>
                      <w:spacing w:after="0" w:line="216" w:lineRule="auto"/>
                      <w:rPr>
                        <w:b/>
                        <w:spacing w:val="-4"/>
                      </w:rPr>
                    </w:pPr>
                    <w:r w:rsidRPr="00BD0118">
                      <w:rPr>
                        <w:rFonts w:cs="Arial"/>
                        <w:b/>
                        <w:color w:val="000000" w:themeColor="text1"/>
                        <w:spacing w:val="-4"/>
                        <w:sz w:val="15"/>
                        <w:szCs w:val="15"/>
                      </w:rPr>
                      <w:t>www.</w:t>
                    </w:r>
                    <w:r>
                      <w:rPr>
                        <w:rFonts w:cs="Arial"/>
                        <w:b/>
                        <w:color w:val="000000" w:themeColor="text1"/>
                        <w:spacing w:val="-4"/>
                        <w:sz w:val="15"/>
                        <w:szCs w:val="15"/>
                      </w:rPr>
                      <w:t>billy.hr</w:t>
                    </w:r>
                  </w:p>
                  <w:p w14:paraId="31AD1BC5" w14:textId="0D8ECEA6" w:rsidR="005B7CEA" w:rsidRPr="00BD0118" w:rsidRDefault="005B7CEA" w:rsidP="00032C40">
                    <w:pPr>
                      <w:spacing w:after="0" w:line="216" w:lineRule="auto"/>
                      <w:rPr>
                        <w:b/>
                        <w:spacing w:val="-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89086B5" w14:textId="77777777" w:rsidR="005B7CEA" w:rsidRDefault="005B7CEA" w:rsidP="00032C40">
    <w:pPr>
      <w:pStyle w:val="Footernasl"/>
      <w:rPr>
        <w:rFonts w:ascii="Calibri" w:hAnsi="Calibri"/>
      </w:rPr>
    </w:pPr>
  </w:p>
  <w:p w14:paraId="5B8CC7E3" w14:textId="77777777" w:rsidR="005B7CEA" w:rsidRDefault="005B7CEA" w:rsidP="00032C40">
    <w:pPr>
      <w:pStyle w:val="Footernasl"/>
      <w:ind w:left="0"/>
      <w:rPr>
        <w:rFonts w:ascii="Calibri" w:hAnsi="Calibri"/>
      </w:rPr>
    </w:pPr>
  </w:p>
  <w:p w14:paraId="42DD2C4D" w14:textId="77777777" w:rsidR="005B7CEA" w:rsidRPr="0096077E" w:rsidRDefault="005B7CEA" w:rsidP="00032C40">
    <w:pPr>
      <w:pStyle w:val="Footernasl"/>
      <w:ind w:left="0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D1084" w14:textId="77777777" w:rsidR="004B6D92" w:rsidRDefault="004B6D92" w:rsidP="00DA7020">
      <w:pPr>
        <w:spacing w:after="0" w:line="240" w:lineRule="auto"/>
      </w:pPr>
      <w:r>
        <w:separator/>
      </w:r>
    </w:p>
  </w:footnote>
  <w:footnote w:type="continuationSeparator" w:id="0">
    <w:p w14:paraId="53B2B323" w14:textId="77777777" w:rsidR="004B6D92" w:rsidRDefault="004B6D92" w:rsidP="00DA7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BA6CA" w14:textId="77777777" w:rsidR="00912F66" w:rsidRPr="00AF1F35" w:rsidRDefault="00912F66" w:rsidP="00912F66">
    <w:pPr>
      <w:pStyle w:val="Header"/>
      <w:ind w:left="-142"/>
      <w:rPr>
        <w:sz w:val="20"/>
      </w:rPr>
    </w:pPr>
    <w:r>
      <w:rPr>
        <w:noProof/>
        <w:lang w:eastAsia="hr-HR"/>
      </w:rPr>
      <w:drawing>
        <wp:inline distT="0" distB="0" distL="0" distR="0" wp14:anchorId="24BB9D66" wp14:editId="4C92175D">
          <wp:extent cx="1980000" cy="743021"/>
          <wp:effectExtent l="0" t="0" r="127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0000" cy="7430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</w:t>
    </w:r>
  </w:p>
  <w:p w14:paraId="36BA50D4" w14:textId="77777777" w:rsidR="00912F66" w:rsidRPr="00AF1F35" w:rsidRDefault="00912F66" w:rsidP="00912F66">
    <w:pPr>
      <w:pStyle w:val="Header"/>
      <w:jc w:val="right"/>
      <w:rPr>
        <w:sz w:val="20"/>
      </w:rPr>
    </w:pPr>
  </w:p>
  <w:p w14:paraId="3451F7EF" w14:textId="77777777" w:rsidR="005B7CEA" w:rsidRPr="00912F66" w:rsidRDefault="005B7CEA" w:rsidP="00912F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705F"/>
    <w:multiLevelType w:val="hybridMultilevel"/>
    <w:tmpl w:val="73424F9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F7E71"/>
    <w:multiLevelType w:val="hybridMultilevel"/>
    <w:tmpl w:val="79ECCABA"/>
    <w:lvl w:ilvl="0" w:tplc="FC4A6F3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76E3D"/>
    <w:multiLevelType w:val="hybridMultilevel"/>
    <w:tmpl w:val="C55A88CE"/>
    <w:lvl w:ilvl="0" w:tplc="FC4A6F3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751D8"/>
    <w:multiLevelType w:val="hybridMultilevel"/>
    <w:tmpl w:val="019870DC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BC7869"/>
    <w:multiLevelType w:val="hybridMultilevel"/>
    <w:tmpl w:val="552847C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8526A"/>
    <w:multiLevelType w:val="hybridMultilevel"/>
    <w:tmpl w:val="77987E0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A00EB"/>
    <w:multiLevelType w:val="hybridMultilevel"/>
    <w:tmpl w:val="01E4C8F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DA6656"/>
    <w:multiLevelType w:val="hybridMultilevel"/>
    <w:tmpl w:val="6CBE541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E6455"/>
    <w:multiLevelType w:val="hybridMultilevel"/>
    <w:tmpl w:val="6CBE541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15CF2"/>
    <w:multiLevelType w:val="hybridMultilevel"/>
    <w:tmpl w:val="F70883B0"/>
    <w:lvl w:ilvl="0" w:tplc="FC4A6F3A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3214DF"/>
    <w:multiLevelType w:val="hybridMultilevel"/>
    <w:tmpl w:val="AE98690C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C642D17"/>
    <w:multiLevelType w:val="hybridMultilevel"/>
    <w:tmpl w:val="23C4710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53411"/>
    <w:multiLevelType w:val="hybridMultilevel"/>
    <w:tmpl w:val="473048DE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EE0588"/>
    <w:multiLevelType w:val="hybridMultilevel"/>
    <w:tmpl w:val="D53AD39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79557B"/>
    <w:multiLevelType w:val="hybridMultilevel"/>
    <w:tmpl w:val="047A2052"/>
    <w:lvl w:ilvl="0" w:tplc="0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608620">
    <w:abstractNumId w:val="7"/>
  </w:num>
  <w:num w:numId="2" w16cid:durableId="332412354">
    <w:abstractNumId w:val="5"/>
  </w:num>
  <w:num w:numId="3" w16cid:durableId="711657955">
    <w:abstractNumId w:val="6"/>
  </w:num>
  <w:num w:numId="4" w16cid:durableId="2094620414">
    <w:abstractNumId w:val="12"/>
  </w:num>
  <w:num w:numId="5" w16cid:durableId="300697156">
    <w:abstractNumId w:val="0"/>
  </w:num>
  <w:num w:numId="6" w16cid:durableId="1946230608">
    <w:abstractNumId w:val="4"/>
  </w:num>
  <w:num w:numId="7" w16cid:durableId="876771547">
    <w:abstractNumId w:val="13"/>
  </w:num>
  <w:num w:numId="8" w16cid:durableId="1540512414">
    <w:abstractNumId w:val="11"/>
  </w:num>
  <w:num w:numId="9" w16cid:durableId="1709797706">
    <w:abstractNumId w:val="8"/>
  </w:num>
  <w:num w:numId="10" w16cid:durableId="1274823871">
    <w:abstractNumId w:val="10"/>
  </w:num>
  <w:num w:numId="11" w16cid:durableId="1479415941">
    <w:abstractNumId w:val="14"/>
  </w:num>
  <w:num w:numId="12" w16cid:durableId="1250311282">
    <w:abstractNumId w:val="3"/>
  </w:num>
  <w:num w:numId="13" w16cid:durableId="1199513167">
    <w:abstractNumId w:val="9"/>
  </w:num>
  <w:num w:numId="14" w16cid:durableId="102464399">
    <w:abstractNumId w:val="1"/>
  </w:num>
  <w:num w:numId="15" w16cid:durableId="2020883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211"/>
    <w:rsid w:val="00013CC5"/>
    <w:rsid w:val="00013E33"/>
    <w:rsid w:val="00015667"/>
    <w:rsid w:val="00017DED"/>
    <w:rsid w:val="000216DD"/>
    <w:rsid w:val="00022C2A"/>
    <w:rsid w:val="00027CE0"/>
    <w:rsid w:val="00032C40"/>
    <w:rsid w:val="000345D4"/>
    <w:rsid w:val="00036FA0"/>
    <w:rsid w:val="00037571"/>
    <w:rsid w:val="0004010B"/>
    <w:rsid w:val="00040EC3"/>
    <w:rsid w:val="00043D89"/>
    <w:rsid w:val="000442FC"/>
    <w:rsid w:val="0004626C"/>
    <w:rsid w:val="000510B3"/>
    <w:rsid w:val="000609CD"/>
    <w:rsid w:val="00061154"/>
    <w:rsid w:val="00063D36"/>
    <w:rsid w:val="00067A6E"/>
    <w:rsid w:val="00076264"/>
    <w:rsid w:val="00080C59"/>
    <w:rsid w:val="0008744B"/>
    <w:rsid w:val="000875AD"/>
    <w:rsid w:val="000955A8"/>
    <w:rsid w:val="00095665"/>
    <w:rsid w:val="000970A6"/>
    <w:rsid w:val="000A03E4"/>
    <w:rsid w:val="000A08BA"/>
    <w:rsid w:val="000A26D3"/>
    <w:rsid w:val="000A3369"/>
    <w:rsid w:val="000A3778"/>
    <w:rsid w:val="000A3A1A"/>
    <w:rsid w:val="000A5DBA"/>
    <w:rsid w:val="000A6406"/>
    <w:rsid w:val="000B2C29"/>
    <w:rsid w:val="000B345C"/>
    <w:rsid w:val="000C12B9"/>
    <w:rsid w:val="000C1381"/>
    <w:rsid w:val="000C6374"/>
    <w:rsid w:val="000D6E48"/>
    <w:rsid w:val="000D7EED"/>
    <w:rsid w:val="000E0DE6"/>
    <w:rsid w:val="000E6322"/>
    <w:rsid w:val="000E712D"/>
    <w:rsid w:val="000F0D2C"/>
    <w:rsid w:val="000F34D5"/>
    <w:rsid w:val="000F42D0"/>
    <w:rsid w:val="000F7CF7"/>
    <w:rsid w:val="00100407"/>
    <w:rsid w:val="00101457"/>
    <w:rsid w:val="00114FCF"/>
    <w:rsid w:val="00121953"/>
    <w:rsid w:val="00121B41"/>
    <w:rsid w:val="00130A76"/>
    <w:rsid w:val="00131988"/>
    <w:rsid w:val="00134436"/>
    <w:rsid w:val="0014002D"/>
    <w:rsid w:val="0014123C"/>
    <w:rsid w:val="00142D5E"/>
    <w:rsid w:val="001510EA"/>
    <w:rsid w:val="00152E91"/>
    <w:rsid w:val="00153D18"/>
    <w:rsid w:val="001638EF"/>
    <w:rsid w:val="00164AC0"/>
    <w:rsid w:val="00165DDE"/>
    <w:rsid w:val="00166DC1"/>
    <w:rsid w:val="00166FEF"/>
    <w:rsid w:val="00167EEF"/>
    <w:rsid w:val="0017048E"/>
    <w:rsid w:val="00173E7E"/>
    <w:rsid w:val="0017463C"/>
    <w:rsid w:val="00175490"/>
    <w:rsid w:val="00176D37"/>
    <w:rsid w:val="001772BD"/>
    <w:rsid w:val="001838D5"/>
    <w:rsid w:val="001A5D67"/>
    <w:rsid w:val="001A6DDA"/>
    <w:rsid w:val="001B7263"/>
    <w:rsid w:val="001C00A0"/>
    <w:rsid w:val="001D4B0F"/>
    <w:rsid w:val="001E268D"/>
    <w:rsid w:val="001F7AEB"/>
    <w:rsid w:val="0020067C"/>
    <w:rsid w:val="00221D7F"/>
    <w:rsid w:val="00227D9B"/>
    <w:rsid w:val="00236295"/>
    <w:rsid w:val="00240F86"/>
    <w:rsid w:val="00246400"/>
    <w:rsid w:val="00247E55"/>
    <w:rsid w:val="00251990"/>
    <w:rsid w:val="00266625"/>
    <w:rsid w:val="00274CF2"/>
    <w:rsid w:val="002844AB"/>
    <w:rsid w:val="00285CB9"/>
    <w:rsid w:val="00293CA9"/>
    <w:rsid w:val="00295670"/>
    <w:rsid w:val="00297558"/>
    <w:rsid w:val="002A313A"/>
    <w:rsid w:val="002A6296"/>
    <w:rsid w:val="002B3690"/>
    <w:rsid w:val="002E18FE"/>
    <w:rsid w:val="002F32DC"/>
    <w:rsid w:val="00306B84"/>
    <w:rsid w:val="00313647"/>
    <w:rsid w:val="003138C2"/>
    <w:rsid w:val="00313F6B"/>
    <w:rsid w:val="00316429"/>
    <w:rsid w:val="00316872"/>
    <w:rsid w:val="00321DD7"/>
    <w:rsid w:val="00323674"/>
    <w:rsid w:val="003274FE"/>
    <w:rsid w:val="00333061"/>
    <w:rsid w:val="0033401B"/>
    <w:rsid w:val="00334219"/>
    <w:rsid w:val="0033709A"/>
    <w:rsid w:val="00341C9D"/>
    <w:rsid w:val="00344E0E"/>
    <w:rsid w:val="00356093"/>
    <w:rsid w:val="0036068B"/>
    <w:rsid w:val="00367CAF"/>
    <w:rsid w:val="00373F27"/>
    <w:rsid w:val="00376AC1"/>
    <w:rsid w:val="00381106"/>
    <w:rsid w:val="00383F75"/>
    <w:rsid w:val="003A273D"/>
    <w:rsid w:val="003A3BCF"/>
    <w:rsid w:val="003B1483"/>
    <w:rsid w:val="003B6363"/>
    <w:rsid w:val="003C205C"/>
    <w:rsid w:val="003C51C8"/>
    <w:rsid w:val="003D2C58"/>
    <w:rsid w:val="003D3D95"/>
    <w:rsid w:val="003E04D8"/>
    <w:rsid w:val="003F14F6"/>
    <w:rsid w:val="003F3A83"/>
    <w:rsid w:val="003F40EA"/>
    <w:rsid w:val="003F5A2B"/>
    <w:rsid w:val="0040172B"/>
    <w:rsid w:val="00402847"/>
    <w:rsid w:val="00404203"/>
    <w:rsid w:val="00404ADE"/>
    <w:rsid w:val="004079FD"/>
    <w:rsid w:val="00421FD7"/>
    <w:rsid w:val="004253AE"/>
    <w:rsid w:val="004305BA"/>
    <w:rsid w:val="00433077"/>
    <w:rsid w:val="004333D2"/>
    <w:rsid w:val="004369AA"/>
    <w:rsid w:val="00446561"/>
    <w:rsid w:val="00446DFE"/>
    <w:rsid w:val="004713E3"/>
    <w:rsid w:val="00472BE2"/>
    <w:rsid w:val="0048030D"/>
    <w:rsid w:val="00482ADE"/>
    <w:rsid w:val="00483251"/>
    <w:rsid w:val="00483CD5"/>
    <w:rsid w:val="004846F9"/>
    <w:rsid w:val="00487E97"/>
    <w:rsid w:val="00491200"/>
    <w:rsid w:val="0049249D"/>
    <w:rsid w:val="00494471"/>
    <w:rsid w:val="00497A12"/>
    <w:rsid w:val="00497B73"/>
    <w:rsid w:val="004A0FC7"/>
    <w:rsid w:val="004B1273"/>
    <w:rsid w:val="004B3DE1"/>
    <w:rsid w:val="004B6BA0"/>
    <w:rsid w:val="004B6D92"/>
    <w:rsid w:val="004C1732"/>
    <w:rsid w:val="004C31E7"/>
    <w:rsid w:val="004D6507"/>
    <w:rsid w:val="004E556F"/>
    <w:rsid w:val="004F1737"/>
    <w:rsid w:val="004F3D4C"/>
    <w:rsid w:val="00506160"/>
    <w:rsid w:val="005110C7"/>
    <w:rsid w:val="00513901"/>
    <w:rsid w:val="00521F1A"/>
    <w:rsid w:val="00525E2B"/>
    <w:rsid w:val="00533D0F"/>
    <w:rsid w:val="00534A13"/>
    <w:rsid w:val="00540653"/>
    <w:rsid w:val="00546DB7"/>
    <w:rsid w:val="00553BEA"/>
    <w:rsid w:val="005574A8"/>
    <w:rsid w:val="00561328"/>
    <w:rsid w:val="00577141"/>
    <w:rsid w:val="005772AB"/>
    <w:rsid w:val="00582AEF"/>
    <w:rsid w:val="00591363"/>
    <w:rsid w:val="00595EC7"/>
    <w:rsid w:val="00597C5B"/>
    <w:rsid w:val="005A02EC"/>
    <w:rsid w:val="005A3C84"/>
    <w:rsid w:val="005B71F3"/>
    <w:rsid w:val="005B7A4F"/>
    <w:rsid w:val="005B7CEA"/>
    <w:rsid w:val="005C0DFE"/>
    <w:rsid w:val="005C63D2"/>
    <w:rsid w:val="005D669C"/>
    <w:rsid w:val="005D6C0D"/>
    <w:rsid w:val="005F2A8A"/>
    <w:rsid w:val="005F3BD9"/>
    <w:rsid w:val="005F4C42"/>
    <w:rsid w:val="005F538D"/>
    <w:rsid w:val="006009EE"/>
    <w:rsid w:val="00600E43"/>
    <w:rsid w:val="00602B0F"/>
    <w:rsid w:val="00615903"/>
    <w:rsid w:val="00623C6A"/>
    <w:rsid w:val="006326DF"/>
    <w:rsid w:val="0063401A"/>
    <w:rsid w:val="00641CF0"/>
    <w:rsid w:val="00644A46"/>
    <w:rsid w:val="00645C7F"/>
    <w:rsid w:val="00646D2F"/>
    <w:rsid w:val="006472B8"/>
    <w:rsid w:val="006477BC"/>
    <w:rsid w:val="006513A3"/>
    <w:rsid w:val="00663607"/>
    <w:rsid w:val="006705F7"/>
    <w:rsid w:val="0067382C"/>
    <w:rsid w:val="0067442B"/>
    <w:rsid w:val="00683477"/>
    <w:rsid w:val="0068794D"/>
    <w:rsid w:val="00687DE0"/>
    <w:rsid w:val="0069034C"/>
    <w:rsid w:val="00695536"/>
    <w:rsid w:val="00696D85"/>
    <w:rsid w:val="006A298F"/>
    <w:rsid w:val="006A2EEB"/>
    <w:rsid w:val="006B6508"/>
    <w:rsid w:val="006C0686"/>
    <w:rsid w:val="006C0F6B"/>
    <w:rsid w:val="006C6494"/>
    <w:rsid w:val="006D0252"/>
    <w:rsid w:val="006D758D"/>
    <w:rsid w:val="006E0C14"/>
    <w:rsid w:val="006E3C66"/>
    <w:rsid w:val="006E6B48"/>
    <w:rsid w:val="006E7211"/>
    <w:rsid w:val="006E7618"/>
    <w:rsid w:val="006E7935"/>
    <w:rsid w:val="006F1FD3"/>
    <w:rsid w:val="006F3923"/>
    <w:rsid w:val="006F3E2D"/>
    <w:rsid w:val="006F4D4B"/>
    <w:rsid w:val="006F50B8"/>
    <w:rsid w:val="006F63CB"/>
    <w:rsid w:val="00700223"/>
    <w:rsid w:val="00704424"/>
    <w:rsid w:val="00706B87"/>
    <w:rsid w:val="00710931"/>
    <w:rsid w:val="00716B61"/>
    <w:rsid w:val="00716CE6"/>
    <w:rsid w:val="007315D1"/>
    <w:rsid w:val="007355D7"/>
    <w:rsid w:val="007368B9"/>
    <w:rsid w:val="00745390"/>
    <w:rsid w:val="00745B8A"/>
    <w:rsid w:val="0074767A"/>
    <w:rsid w:val="00747813"/>
    <w:rsid w:val="0075138B"/>
    <w:rsid w:val="0076279A"/>
    <w:rsid w:val="007725C0"/>
    <w:rsid w:val="007750B0"/>
    <w:rsid w:val="00784D20"/>
    <w:rsid w:val="00787E40"/>
    <w:rsid w:val="00790FAF"/>
    <w:rsid w:val="00791873"/>
    <w:rsid w:val="007A01BB"/>
    <w:rsid w:val="007A1306"/>
    <w:rsid w:val="007A4209"/>
    <w:rsid w:val="007C100A"/>
    <w:rsid w:val="007D1D64"/>
    <w:rsid w:val="007D1F63"/>
    <w:rsid w:val="007D3305"/>
    <w:rsid w:val="007D37AA"/>
    <w:rsid w:val="007E18E1"/>
    <w:rsid w:val="007E6A9C"/>
    <w:rsid w:val="007F195D"/>
    <w:rsid w:val="007F4975"/>
    <w:rsid w:val="007F54BA"/>
    <w:rsid w:val="007F6A43"/>
    <w:rsid w:val="008008AC"/>
    <w:rsid w:val="00802002"/>
    <w:rsid w:val="00804998"/>
    <w:rsid w:val="00812070"/>
    <w:rsid w:val="00814AFC"/>
    <w:rsid w:val="008163EC"/>
    <w:rsid w:val="008176B8"/>
    <w:rsid w:val="00826082"/>
    <w:rsid w:val="008268D0"/>
    <w:rsid w:val="00827DC9"/>
    <w:rsid w:val="008313F9"/>
    <w:rsid w:val="0083262C"/>
    <w:rsid w:val="008338F3"/>
    <w:rsid w:val="00835E2B"/>
    <w:rsid w:val="00842ECC"/>
    <w:rsid w:val="00856258"/>
    <w:rsid w:val="00857321"/>
    <w:rsid w:val="0087000A"/>
    <w:rsid w:val="00874DC2"/>
    <w:rsid w:val="00876F53"/>
    <w:rsid w:val="00877729"/>
    <w:rsid w:val="00880ADF"/>
    <w:rsid w:val="00880C15"/>
    <w:rsid w:val="008835CA"/>
    <w:rsid w:val="008835D3"/>
    <w:rsid w:val="008969F1"/>
    <w:rsid w:val="00896C80"/>
    <w:rsid w:val="008974BF"/>
    <w:rsid w:val="008A31F7"/>
    <w:rsid w:val="008A449B"/>
    <w:rsid w:val="008B1CD2"/>
    <w:rsid w:val="008B37F2"/>
    <w:rsid w:val="008B4040"/>
    <w:rsid w:val="008B4C28"/>
    <w:rsid w:val="008B7AE6"/>
    <w:rsid w:val="008C126D"/>
    <w:rsid w:val="008C4A9B"/>
    <w:rsid w:val="008D1A4B"/>
    <w:rsid w:val="008D248A"/>
    <w:rsid w:val="008D328B"/>
    <w:rsid w:val="008D4529"/>
    <w:rsid w:val="008D5B0B"/>
    <w:rsid w:val="008D7137"/>
    <w:rsid w:val="008E2835"/>
    <w:rsid w:val="008F252B"/>
    <w:rsid w:val="008F2B87"/>
    <w:rsid w:val="009010E6"/>
    <w:rsid w:val="00901E1C"/>
    <w:rsid w:val="00912F66"/>
    <w:rsid w:val="009131F6"/>
    <w:rsid w:val="009138B8"/>
    <w:rsid w:val="00940870"/>
    <w:rsid w:val="00942A01"/>
    <w:rsid w:val="009446E5"/>
    <w:rsid w:val="00952D56"/>
    <w:rsid w:val="009577D9"/>
    <w:rsid w:val="009609CA"/>
    <w:rsid w:val="00972A32"/>
    <w:rsid w:val="00973FFD"/>
    <w:rsid w:val="009741C0"/>
    <w:rsid w:val="009753A9"/>
    <w:rsid w:val="0097583A"/>
    <w:rsid w:val="00981305"/>
    <w:rsid w:val="00997BB0"/>
    <w:rsid w:val="00997C24"/>
    <w:rsid w:val="00997FAB"/>
    <w:rsid w:val="009A0ECF"/>
    <w:rsid w:val="009A1B43"/>
    <w:rsid w:val="009A453D"/>
    <w:rsid w:val="009A7944"/>
    <w:rsid w:val="009B0323"/>
    <w:rsid w:val="009B2ADA"/>
    <w:rsid w:val="009B563A"/>
    <w:rsid w:val="009B7930"/>
    <w:rsid w:val="009C2C4B"/>
    <w:rsid w:val="009D6DD3"/>
    <w:rsid w:val="009E0D12"/>
    <w:rsid w:val="009E6CEB"/>
    <w:rsid w:val="009E70C8"/>
    <w:rsid w:val="009E70F1"/>
    <w:rsid w:val="00A1426E"/>
    <w:rsid w:val="00A171E7"/>
    <w:rsid w:val="00A23949"/>
    <w:rsid w:val="00A24500"/>
    <w:rsid w:val="00A263F5"/>
    <w:rsid w:val="00A31C9F"/>
    <w:rsid w:val="00A31FC0"/>
    <w:rsid w:val="00A32770"/>
    <w:rsid w:val="00A379C1"/>
    <w:rsid w:val="00A37FD4"/>
    <w:rsid w:val="00A473C7"/>
    <w:rsid w:val="00A476DF"/>
    <w:rsid w:val="00A50B30"/>
    <w:rsid w:val="00A56FFF"/>
    <w:rsid w:val="00A57090"/>
    <w:rsid w:val="00A72F2E"/>
    <w:rsid w:val="00A75F8A"/>
    <w:rsid w:val="00A83F0D"/>
    <w:rsid w:val="00A83F98"/>
    <w:rsid w:val="00A84973"/>
    <w:rsid w:val="00A85D41"/>
    <w:rsid w:val="00A95287"/>
    <w:rsid w:val="00A9569A"/>
    <w:rsid w:val="00A97F0E"/>
    <w:rsid w:val="00AA08C2"/>
    <w:rsid w:val="00AA0CD2"/>
    <w:rsid w:val="00AA12EB"/>
    <w:rsid w:val="00AA358C"/>
    <w:rsid w:val="00AA6ACA"/>
    <w:rsid w:val="00AB099B"/>
    <w:rsid w:val="00AB4922"/>
    <w:rsid w:val="00AB5E3E"/>
    <w:rsid w:val="00AC0A15"/>
    <w:rsid w:val="00AC5208"/>
    <w:rsid w:val="00AC602C"/>
    <w:rsid w:val="00AC71DC"/>
    <w:rsid w:val="00AD2079"/>
    <w:rsid w:val="00AD2A1F"/>
    <w:rsid w:val="00AD32B3"/>
    <w:rsid w:val="00AD6365"/>
    <w:rsid w:val="00AD740A"/>
    <w:rsid w:val="00AE1992"/>
    <w:rsid w:val="00AE37D3"/>
    <w:rsid w:val="00AE6F3C"/>
    <w:rsid w:val="00AE78D9"/>
    <w:rsid w:val="00AF1F35"/>
    <w:rsid w:val="00AF3890"/>
    <w:rsid w:val="00B043C9"/>
    <w:rsid w:val="00B04402"/>
    <w:rsid w:val="00B07F66"/>
    <w:rsid w:val="00B10211"/>
    <w:rsid w:val="00B10EFA"/>
    <w:rsid w:val="00B15CB0"/>
    <w:rsid w:val="00B15E66"/>
    <w:rsid w:val="00B16F8A"/>
    <w:rsid w:val="00B20414"/>
    <w:rsid w:val="00B205F7"/>
    <w:rsid w:val="00B3797C"/>
    <w:rsid w:val="00B4547D"/>
    <w:rsid w:val="00B50A72"/>
    <w:rsid w:val="00B532B5"/>
    <w:rsid w:val="00B53A3B"/>
    <w:rsid w:val="00B5615D"/>
    <w:rsid w:val="00B605F9"/>
    <w:rsid w:val="00B66FD3"/>
    <w:rsid w:val="00B67B30"/>
    <w:rsid w:val="00B86F79"/>
    <w:rsid w:val="00B95380"/>
    <w:rsid w:val="00B9686C"/>
    <w:rsid w:val="00BA7C91"/>
    <w:rsid w:val="00BB02EC"/>
    <w:rsid w:val="00BB66E3"/>
    <w:rsid w:val="00BC55E3"/>
    <w:rsid w:val="00BD4EE9"/>
    <w:rsid w:val="00BD5BED"/>
    <w:rsid w:val="00BD6E64"/>
    <w:rsid w:val="00BE3EFA"/>
    <w:rsid w:val="00BE7F13"/>
    <w:rsid w:val="00BF10FA"/>
    <w:rsid w:val="00BF14B8"/>
    <w:rsid w:val="00C05D3C"/>
    <w:rsid w:val="00C078B6"/>
    <w:rsid w:val="00C1131A"/>
    <w:rsid w:val="00C1264F"/>
    <w:rsid w:val="00C1519F"/>
    <w:rsid w:val="00C23978"/>
    <w:rsid w:val="00C25AEF"/>
    <w:rsid w:val="00C3313A"/>
    <w:rsid w:val="00C3329E"/>
    <w:rsid w:val="00C35543"/>
    <w:rsid w:val="00C36D24"/>
    <w:rsid w:val="00C42007"/>
    <w:rsid w:val="00C42F07"/>
    <w:rsid w:val="00C46739"/>
    <w:rsid w:val="00C509D8"/>
    <w:rsid w:val="00C531C5"/>
    <w:rsid w:val="00C551A1"/>
    <w:rsid w:val="00C63B78"/>
    <w:rsid w:val="00C649FA"/>
    <w:rsid w:val="00C65BA5"/>
    <w:rsid w:val="00C82802"/>
    <w:rsid w:val="00C829E0"/>
    <w:rsid w:val="00C83D0A"/>
    <w:rsid w:val="00C9007C"/>
    <w:rsid w:val="00C92163"/>
    <w:rsid w:val="00C93DB0"/>
    <w:rsid w:val="00C93E30"/>
    <w:rsid w:val="00C94054"/>
    <w:rsid w:val="00C95724"/>
    <w:rsid w:val="00CA2E14"/>
    <w:rsid w:val="00CA4F0B"/>
    <w:rsid w:val="00CB0A26"/>
    <w:rsid w:val="00CB403B"/>
    <w:rsid w:val="00CC6567"/>
    <w:rsid w:val="00CC6F6A"/>
    <w:rsid w:val="00CC7E56"/>
    <w:rsid w:val="00CD1544"/>
    <w:rsid w:val="00CD68C9"/>
    <w:rsid w:val="00CE10A0"/>
    <w:rsid w:val="00D01A79"/>
    <w:rsid w:val="00D0289A"/>
    <w:rsid w:val="00D122A3"/>
    <w:rsid w:val="00D200F2"/>
    <w:rsid w:val="00D219F0"/>
    <w:rsid w:val="00D21D92"/>
    <w:rsid w:val="00D26D9D"/>
    <w:rsid w:val="00D27646"/>
    <w:rsid w:val="00D3125C"/>
    <w:rsid w:val="00D34EF2"/>
    <w:rsid w:val="00D3758F"/>
    <w:rsid w:val="00D61A1A"/>
    <w:rsid w:val="00D62314"/>
    <w:rsid w:val="00D679E4"/>
    <w:rsid w:val="00D84A2E"/>
    <w:rsid w:val="00D854DB"/>
    <w:rsid w:val="00D92163"/>
    <w:rsid w:val="00D92667"/>
    <w:rsid w:val="00DA28DC"/>
    <w:rsid w:val="00DA58FA"/>
    <w:rsid w:val="00DA5BB8"/>
    <w:rsid w:val="00DA7020"/>
    <w:rsid w:val="00DA72DC"/>
    <w:rsid w:val="00DB3DC4"/>
    <w:rsid w:val="00DB7277"/>
    <w:rsid w:val="00DC023D"/>
    <w:rsid w:val="00DC1CD9"/>
    <w:rsid w:val="00DC5209"/>
    <w:rsid w:val="00DC5563"/>
    <w:rsid w:val="00DC6803"/>
    <w:rsid w:val="00DC6D18"/>
    <w:rsid w:val="00DD1EDC"/>
    <w:rsid w:val="00DD47F0"/>
    <w:rsid w:val="00DD5EF1"/>
    <w:rsid w:val="00DE2CA8"/>
    <w:rsid w:val="00DE387D"/>
    <w:rsid w:val="00E0174F"/>
    <w:rsid w:val="00E02DB3"/>
    <w:rsid w:val="00E069B4"/>
    <w:rsid w:val="00E13A0F"/>
    <w:rsid w:val="00E203A4"/>
    <w:rsid w:val="00E223C8"/>
    <w:rsid w:val="00E22624"/>
    <w:rsid w:val="00E22EC6"/>
    <w:rsid w:val="00E30997"/>
    <w:rsid w:val="00E34747"/>
    <w:rsid w:val="00E349EA"/>
    <w:rsid w:val="00E3594C"/>
    <w:rsid w:val="00E364CB"/>
    <w:rsid w:val="00E37C70"/>
    <w:rsid w:val="00E4565C"/>
    <w:rsid w:val="00E47C84"/>
    <w:rsid w:val="00E5086F"/>
    <w:rsid w:val="00E60642"/>
    <w:rsid w:val="00E64E62"/>
    <w:rsid w:val="00E66EEA"/>
    <w:rsid w:val="00E709B4"/>
    <w:rsid w:val="00E714A4"/>
    <w:rsid w:val="00E7172F"/>
    <w:rsid w:val="00E722E1"/>
    <w:rsid w:val="00E8108D"/>
    <w:rsid w:val="00E8489D"/>
    <w:rsid w:val="00E8746A"/>
    <w:rsid w:val="00E933A5"/>
    <w:rsid w:val="00E961A7"/>
    <w:rsid w:val="00E97067"/>
    <w:rsid w:val="00E97E34"/>
    <w:rsid w:val="00EA098B"/>
    <w:rsid w:val="00EA1692"/>
    <w:rsid w:val="00EA5B14"/>
    <w:rsid w:val="00EB1282"/>
    <w:rsid w:val="00EB7BFD"/>
    <w:rsid w:val="00EC1554"/>
    <w:rsid w:val="00EC2D45"/>
    <w:rsid w:val="00EC5B5C"/>
    <w:rsid w:val="00EC7E58"/>
    <w:rsid w:val="00ED4A14"/>
    <w:rsid w:val="00EE4A61"/>
    <w:rsid w:val="00EE5422"/>
    <w:rsid w:val="00EE65A4"/>
    <w:rsid w:val="00EE6BFB"/>
    <w:rsid w:val="00EE6E23"/>
    <w:rsid w:val="00EF2439"/>
    <w:rsid w:val="00EF29B7"/>
    <w:rsid w:val="00F02D12"/>
    <w:rsid w:val="00F0533A"/>
    <w:rsid w:val="00F14CB5"/>
    <w:rsid w:val="00F2275C"/>
    <w:rsid w:val="00F22FE4"/>
    <w:rsid w:val="00F31259"/>
    <w:rsid w:val="00F33757"/>
    <w:rsid w:val="00F3575B"/>
    <w:rsid w:val="00F40526"/>
    <w:rsid w:val="00F40D53"/>
    <w:rsid w:val="00F41F6C"/>
    <w:rsid w:val="00F43665"/>
    <w:rsid w:val="00F4563F"/>
    <w:rsid w:val="00F47644"/>
    <w:rsid w:val="00F51930"/>
    <w:rsid w:val="00F64696"/>
    <w:rsid w:val="00F64AA4"/>
    <w:rsid w:val="00F7495A"/>
    <w:rsid w:val="00F86B8F"/>
    <w:rsid w:val="00F87500"/>
    <w:rsid w:val="00F9147E"/>
    <w:rsid w:val="00F940F2"/>
    <w:rsid w:val="00F944B2"/>
    <w:rsid w:val="00FA7B3C"/>
    <w:rsid w:val="00FB6BB6"/>
    <w:rsid w:val="00FB7692"/>
    <w:rsid w:val="00FB78FB"/>
    <w:rsid w:val="00FD0E6A"/>
    <w:rsid w:val="00FD1618"/>
    <w:rsid w:val="00FE2F35"/>
    <w:rsid w:val="00FF7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6CAB5"/>
  <w15:docId w15:val="{7AB10012-D090-4904-973C-5662FFD3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F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1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table" w:styleId="TableGrid">
    <w:name w:val="Table Grid"/>
    <w:basedOn w:val="TableNormal"/>
    <w:uiPriority w:val="39"/>
    <w:rsid w:val="008D1A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D1A4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1A4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8B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38B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D75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5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5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5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5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8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AF38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7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020"/>
  </w:style>
  <w:style w:type="paragraph" w:styleId="Footer">
    <w:name w:val="footer"/>
    <w:basedOn w:val="Normal"/>
    <w:link w:val="FooterChar"/>
    <w:uiPriority w:val="99"/>
    <w:unhideWhenUsed/>
    <w:rsid w:val="00DA7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020"/>
  </w:style>
  <w:style w:type="paragraph" w:customStyle="1" w:styleId="Default">
    <w:name w:val="Default"/>
    <w:rsid w:val="00C9007C"/>
    <w:pPr>
      <w:autoSpaceDE w:val="0"/>
      <w:autoSpaceDN w:val="0"/>
      <w:adjustRightInd w:val="0"/>
      <w:spacing w:after="0" w:line="240" w:lineRule="auto"/>
    </w:pPr>
    <w:rPr>
      <w:rFonts w:ascii="Tele-GroteskNor" w:hAnsi="Tele-GroteskNor" w:cs="Tele-GroteskNor"/>
      <w:color w:val="000000"/>
      <w:sz w:val="24"/>
      <w:szCs w:val="24"/>
    </w:rPr>
  </w:style>
  <w:style w:type="paragraph" w:customStyle="1" w:styleId="Footernasl">
    <w:name w:val="Footer nasl"/>
    <w:basedOn w:val="Header"/>
    <w:rsid w:val="00827DC9"/>
    <w:pPr>
      <w:tabs>
        <w:tab w:val="clear" w:pos="4536"/>
        <w:tab w:val="clear" w:pos="9072"/>
      </w:tabs>
      <w:ind w:left="432"/>
    </w:pPr>
    <w:rPr>
      <w:rFonts w:ascii="Humnst777 Lt BT" w:eastAsia="Times New Roman" w:hAnsi="Humnst777 Lt BT" w:cs="Times New Roman"/>
      <w:i/>
      <w:color w:val="000066"/>
      <w:sz w:val="12"/>
      <w:szCs w:val="20"/>
    </w:rPr>
  </w:style>
  <w:style w:type="character" w:styleId="Hyperlink">
    <w:name w:val="Hyperlink"/>
    <w:basedOn w:val="DefaultParagraphFont"/>
    <w:unhideWhenUsed/>
    <w:rsid w:val="004B6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D:\Dropbox\Billy_hr\160929_EG_Billy_zapisnik_o_isporuci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A972D-B8B3-4DE7-80FB-D46F4B65F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160929_EG_Billy_zapisnik_o_isporuci_v1.0</Template>
  <TotalTime>21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Damir Lesničar</dc:creator>
  <cp:lastModifiedBy>Hrvoje Lisac</cp:lastModifiedBy>
  <cp:revision>14</cp:revision>
  <cp:lastPrinted>2025-08-18T06:29:00Z</cp:lastPrinted>
  <dcterms:created xsi:type="dcterms:W3CDTF">2025-08-31T18:59:00Z</dcterms:created>
  <dcterms:modified xsi:type="dcterms:W3CDTF">2025-09-23T23:15:00Z</dcterms:modified>
</cp:coreProperties>
</file>